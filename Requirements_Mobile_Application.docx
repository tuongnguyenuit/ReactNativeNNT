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13B" w:rsidRDefault="0050513B">
      <w:pPr>
        <w:ind w:left="0"/>
        <w:jc w:val="center"/>
        <w:rPr>
          <w:rFonts w:ascii="Verdana" w:hAnsi="Verdana"/>
        </w:rPr>
      </w:pPr>
      <w:bookmarkStart w:id="0" w:name="_Toc465677962"/>
      <w:bookmarkStart w:id="1" w:name="_Toc467738734"/>
    </w:p>
    <w:p w:rsidR="0050513B" w:rsidRDefault="0050513B">
      <w:pPr>
        <w:pStyle w:val="NormalTB"/>
        <w:widowControl w:val="0"/>
        <w:spacing w:before="120"/>
        <w:rPr>
          <w:rFonts w:ascii="Arial" w:hAnsi="Arial"/>
          <w:snapToGrid w:val="0"/>
          <w:lang w:val="en-US"/>
        </w:rPr>
      </w:pPr>
    </w:p>
    <w:p w:rsidR="0050513B" w:rsidRDefault="0050513B">
      <w:pPr>
        <w:pStyle w:val="NormalTB"/>
        <w:spacing w:before="120"/>
        <w:rPr>
          <w:rFonts w:ascii="Arial" w:hAnsi="Arial" w:cs="Arial"/>
          <w:lang w:val="en-US"/>
        </w:rPr>
      </w:pPr>
    </w:p>
    <w:p w:rsidR="0050513B" w:rsidRDefault="0050513B"/>
    <w:p w:rsidR="0050513B" w:rsidRDefault="0050513B"/>
    <w:p w:rsidR="0050513B" w:rsidRDefault="0050513B">
      <w:pPr>
        <w:pStyle w:val="NormalTB"/>
        <w:spacing w:before="120"/>
        <w:rPr>
          <w:rFonts w:ascii="Arial" w:hAnsi="Arial" w:cs="Arial"/>
          <w:lang w:val="en-US"/>
        </w:rPr>
      </w:pPr>
    </w:p>
    <w:p w:rsidR="0050513B" w:rsidRDefault="0050513B"/>
    <w:p w:rsidR="0050513B" w:rsidRDefault="0050513B"/>
    <w:p w:rsidR="0050513B" w:rsidRDefault="0050513B" w:rsidP="0050513B">
      <w:pPr>
        <w:pStyle w:val="HeadingBig"/>
      </w:pPr>
      <w:r>
        <w:t>&lt;</w:t>
      </w:r>
      <w:r w:rsidR="00441E28">
        <w:rPr>
          <w:rFonts w:ascii="Calibri" w:hAnsi="Calibri" w:cs="Calibri"/>
        </w:rPr>
        <w:t>Ứng dụng Gia Sư</w:t>
      </w:r>
      <w:r>
        <w:t>&gt;</w:t>
      </w:r>
    </w:p>
    <w:p w:rsidR="0050513B" w:rsidRDefault="0050513B" w:rsidP="0050513B">
      <w:pPr>
        <w:pStyle w:val="HeadingBig"/>
      </w:pPr>
      <w:r>
        <w:t>Software Requirement Specification</w:t>
      </w:r>
    </w:p>
    <w:p w:rsidR="0050513B" w:rsidRDefault="0050513B"/>
    <w:p w:rsidR="0050513B" w:rsidRDefault="00700E4E">
      <w:pPr>
        <w:pStyle w:val="NormalT"/>
        <w:jc w:val="center"/>
        <w:rPr>
          <w:b/>
          <w:bCs/>
        </w:rPr>
      </w:pPr>
      <w:r>
        <w:rPr>
          <w:b/>
          <w:bCs/>
        </w:rPr>
        <w:t>Student</w:t>
      </w:r>
      <w:r w:rsidR="0050513B">
        <w:rPr>
          <w:b/>
          <w:bCs/>
        </w:rPr>
        <w:t xml:space="preserve">: </w:t>
      </w:r>
      <w:r w:rsidR="00B71C8F">
        <w:rPr>
          <w:b/>
          <w:bCs/>
        </w:rPr>
        <w:t>Nguyễn Ngọc Tường</w:t>
      </w:r>
    </w:p>
    <w:p w:rsidR="0050513B" w:rsidRDefault="0050513B">
      <w:pPr>
        <w:pStyle w:val="NormalT"/>
        <w:jc w:val="center"/>
        <w:rPr>
          <w:b/>
          <w:bCs/>
          <w:sz w:val="22"/>
        </w:rPr>
      </w:pPr>
    </w:p>
    <w:p w:rsidR="0050513B" w:rsidRDefault="0050513B"/>
    <w:p w:rsidR="0050513B" w:rsidRDefault="0050513B"/>
    <w:p w:rsidR="0050513B" w:rsidRDefault="0050513B"/>
    <w:p w:rsidR="0050513B" w:rsidRDefault="0050513B"/>
    <w:p w:rsidR="0050513B" w:rsidRDefault="0050513B"/>
    <w:p w:rsidR="0050513B" w:rsidRDefault="0050513B"/>
    <w:p w:rsidR="0050513B" w:rsidRDefault="0050513B">
      <w:pPr>
        <w:pStyle w:val="NormalTB"/>
        <w:widowControl w:val="0"/>
        <w:spacing w:before="120"/>
        <w:rPr>
          <w:rFonts w:ascii="Tahoma" w:hAnsi="Tahoma" w:cs="Tahoma"/>
          <w:b/>
          <w:snapToGrid w:val="0"/>
          <w:lang w:val="en-US"/>
        </w:rPr>
      </w:pPr>
      <w:r>
        <w:rPr>
          <w:rFonts w:ascii="Tahoma" w:hAnsi="Tahoma" w:cs="Tahoma"/>
          <w:b/>
          <w:snapToGrid w:val="0"/>
          <w:lang w:val="en-US"/>
        </w:rPr>
        <w:t>&lt;</w:t>
      </w:r>
      <w:r w:rsidR="00441E28">
        <w:rPr>
          <w:rFonts w:ascii="Tahoma" w:hAnsi="Tahoma" w:cs="Tahoma"/>
          <w:b/>
          <w:snapToGrid w:val="0"/>
          <w:lang w:val="en-US"/>
        </w:rPr>
        <w:t>Ho Chi Minh, ngày 1 tháng 8 năm 2018</w:t>
      </w:r>
      <w:r>
        <w:rPr>
          <w:rFonts w:ascii="Tahoma" w:hAnsi="Tahoma" w:cs="Tahoma"/>
          <w:b/>
          <w:snapToGrid w:val="0"/>
          <w:lang w:val="en-US"/>
        </w:rPr>
        <w:t>&gt;</w:t>
      </w:r>
    </w:p>
    <w:p w:rsidR="0050513B" w:rsidRDefault="0050513B"/>
    <w:p w:rsidR="0050513B" w:rsidRDefault="0050513B"/>
    <w:p w:rsidR="0050513B" w:rsidRDefault="0050513B"/>
    <w:p w:rsidR="0050513B" w:rsidRDefault="0050513B"/>
    <w:p w:rsidR="0050513B" w:rsidRDefault="0050513B">
      <w:pPr>
        <w:pStyle w:val="NormalH"/>
      </w:pPr>
      <w:r>
        <w:lastRenderedPageBreak/>
        <w:t>Record of change</w:t>
      </w:r>
    </w:p>
    <w:p w:rsidR="0050513B" w:rsidRDefault="0050513B"/>
    <w:p w:rsidR="0050513B" w:rsidRDefault="0050513B">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50513B">
        <w:tc>
          <w:tcPr>
            <w:tcW w:w="990" w:type="dxa"/>
            <w:shd w:val="clear" w:color="auto" w:fill="FFE8E1"/>
          </w:tcPr>
          <w:p w:rsidR="0050513B" w:rsidRDefault="0050513B">
            <w:pPr>
              <w:pStyle w:val="HeadingLv1"/>
            </w:pPr>
            <w:r>
              <w:t>Effective Date</w:t>
            </w:r>
          </w:p>
        </w:tc>
        <w:tc>
          <w:tcPr>
            <w:tcW w:w="2340" w:type="dxa"/>
            <w:shd w:val="clear" w:color="auto" w:fill="FFE8E1"/>
          </w:tcPr>
          <w:p w:rsidR="0050513B" w:rsidRDefault="0050513B">
            <w:pPr>
              <w:pStyle w:val="HeadingLv1"/>
            </w:pPr>
            <w:r>
              <w:t>Changed Items</w:t>
            </w:r>
          </w:p>
        </w:tc>
        <w:tc>
          <w:tcPr>
            <w:tcW w:w="810" w:type="dxa"/>
            <w:shd w:val="clear" w:color="auto" w:fill="FFE8E1"/>
          </w:tcPr>
          <w:p w:rsidR="0050513B" w:rsidRDefault="0050513B">
            <w:pPr>
              <w:pStyle w:val="HeadingLv1"/>
            </w:pPr>
            <w:r>
              <w:t>A*</w:t>
            </w:r>
            <w:r>
              <w:br/>
              <w:t>M, D</w:t>
            </w:r>
          </w:p>
        </w:tc>
        <w:tc>
          <w:tcPr>
            <w:tcW w:w="3330" w:type="dxa"/>
            <w:shd w:val="clear" w:color="auto" w:fill="FFE8E1"/>
          </w:tcPr>
          <w:p w:rsidR="0050513B" w:rsidRDefault="0050513B">
            <w:pPr>
              <w:pStyle w:val="HeadingLv1"/>
            </w:pPr>
            <w:r>
              <w:t>Change Description</w:t>
            </w:r>
          </w:p>
        </w:tc>
        <w:tc>
          <w:tcPr>
            <w:tcW w:w="1530" w:type="dxa"/>
            <w:shd w:val="clear" w:color="auto" w:fill="FFE8E1"/>
          </w:tcPr>
          <w:p w:rsidR="0050513B" w:rsidRDefault="0050513B">
            <w:pPr>
              <w:pStyle w:val="HeadingLv1"/>
            </w:pPr>
            <w:r>
              <w:t>New Version</w:t>
            </w: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tc>
          <w:tcPr>
            <w:tcW w:w="99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bl>
    <w:p w:rsidR="0050513B" w:rsidRDefault="0050513B"/>
    <w:p w:rsidR="0050513B" w:rsidRDefault="0050513B">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ORIGINATOR:</w:t>
      </w:r>
      <w:r>
        <w:tab/>
        <w:t>&lt;Name&gt;</w:t>
      </w:r>
      <w:r w:rsidR="003B3053">
        <w:t>Nguyễn Ngọc Tường</w:t>
      </w:r>
      <w:r>
        <w:rPr>
          <w:u w:val="single"/>
        </w:rPr>
        <w:tab/>
      </w:r>
      <w:r>
        <w:tab/>
        <w:t>&lt;Date&gt;</w:t>
      </w:r>
      <w:r>
        <w:rPr>
          <w:u w:val="single"/>
        </w:rPr>
        <w:tab/>
      </w:r>
    </w:p>
    <w:p w:rsidR="0050513B" w:rsidRDefault="0050513B">
      <w:pPr>
        <w:tabs>
          <w:tab w:val="left" w:pos="2160"/>
          <w:tab w:val="right" w:pos="5040"/>
          <w:tab w:val="left" w:pos="5760"/>
          <w:tab w:val="right" w:pos="8640"/>
        </w:tabs>
        <w:ind w:left="0"/>
      </w:pPr>
      <w:r>
        <w:tab/>
        <w:t>&lt;Position&gt;</w:t>
      </w:r>
      <w:r w:rsidR="00210BCA">
        <w:t>Student</w:t>
      </w: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REVIEWERS:</w:t>
      </w:r>
      <w:r>
        <w:tab/>
        <w:t>&lt;Name&gt;</w:t>
      </w:r>
      <w:r>
        <w:rPr>
          <w:u w:val="single"/>
        </w:rPr>
        <w:tab/>
      </w:r>
      <w:r>
        <w:tab/>
        <w:t>&lt;Date&gt;</w:t>
      </w:r>
      <w:r>
        <w:rPr>
          <w:u w:val="single"/>
        </w:rPr>
        <w:tab/>
      </w:r>
    </w:p>
    <w:p w:rsidR="0050513B" w:rsidRDefault="0050513B">
      <w:pPr>
        <w:tabs>
          <w:tab w:val="left" w:pos="2160"/>
          <w:tab w:val="right" w:pos="5040"/>
          <w:tab w:val="left" w:pos="5760"/>
          <w:tab w:val="right" w:pos="8640"/>
        </w:tabs>
        <w:ind w:left="0"/>
      </w:pPr>
      <w:r>
        <w:tab/>
        <w:t>&lt;Position&gt;</w:t>
      </w: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tab/>
        <w:t>&lt;Name, if it’s needed&gt;</w:t>
      </w:r>
      <w:r>
        <w:rPr>
          <w:u w:val="single"/>
        </w:rPr>
        <w:tab/>
      </w:r>
      <w:r>
        <w:tab/>
        <w:t>&lt;Date&gt;</w:t>
      </w:r>
      <w:r>
        <w:rPr>
          <w:u w:val="single"/>
        </w:rPr>
        <w:tab/>
      </w:r>
    </w:p>
    <w:p w:rsidR="0050513B" w:rsidRDefault="0050513B">
      <w:pPr>
        <w:tabs>
          <w:tab w:val="left" w:pos="2160"/>
          <w:tab w:val="right" w:pos="5040"/>
          <w:tab w:val="left" w:pos="5760"/>
          <w:tab w:val="right" w:pos="8640"/>
        </w:tabs>
        <w:ind w:left="0"/>
      </w:pPr>
      <w:r>
        <w:tab/>
        <w:t>&lt;Position&gt;</w:t>
      </w:r>
      <w:r>
        <w:tab/>
      </w: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APPROVAL:</w:t>
      </w:r>
      <w:r>
        <w:tab/>
        <w:t>&lt;Name&gt;</w:t>
      </w:r>
      <w:r>
        <w:rPr>
          <w:u w:val="single"/>
        </w:rPr>
        <w:tab/>
      </w:r>
      <w:r>
        <w:tab/>
        <w:t>&lt;Date&gt;</w:t>
      </w:r>
      <w:r>
        <w:rPr>
          <w:u w:val="single"/>
        </w:rPr>
        <w:tab/>
      </w:r>
    </w:p>
    <w:p w:rsidR="0050513B" w:rsidRDefault="0050513B">
      <w:pPr>
        <w:tabs>
          <w:tab w:val="left" w:pos="2160"/>
          <w:tab w:val="right" w:pos="5040"/>
          <w:tab w:val="left" w:pos="5760"/>
          <w:tab w:val="right" w:pos="8640"/>
        </w:tabs>
        <w:ind w:left="0"/>
      </w:pPr>
      <w:r>
        <w:tab/>
        <w:t>&lt;Position&gt;</w:t>
      </w:r>
    </w:p>
    <w:p w:rsidR="0050513B" w:rsidRDefault="0050513B">
      <w:pPr>
        <w:pStyle w:val="NormalH"/>
      </w:pPr>
      <w:r>
        <w:lastRenderedPageBreak/>
        <w:t>TABLE OF CONTENTS</w:t>
      </w:r>
    </w:p>
    <w:p w:rsidR="00AA22F2" w:rsidRDefault="00EA6896">
      <w:pPr>
        <w:pStyle w:val="Mucluc1"/>
        <w:rPr>
          <w:rFonts w:asciiTheme="minorHAnsi" w:eastAsiaTheme="minorEastAsia" w:hAnsiTheme="minorHAnsi" w:cstheme="minorBidi"/>
          <w:b w:val="0"/>
          <w:bCs w:val="0"/>
          <w:caps w:val="0"/>
          <w:szCs w:val="22"/>
        </w:rPr>
      </w:pPr>
      <w:r>
        <w:rPr>
          <w:b w:val="0"/>
          <w:bCs w:val="0"/>
          <w:sz w:val="24"/>
          <w:szCs w:val="24"/>
          <w:lang w:val="en-GB"/>
        </w:rPr>
        <w:fldChar w:fldCharType="begin"/>
      </w:r>
      <w:r w:rsidR="0050513B">
        <w:rPr>
          <w:b w:val="0"/>
          <w:bCs w:val="0"/>
          <w:sz w:val="24"/>
          <w:szCs w:val="24"/>
          <w:lang w:val="en-GB"/>
        </w:rPr>
        <w:instrText xml:space="preserve"> TOC \o "1-2" \h \z </w:instrText>
      </w:r>
      <w:r>
        <w:rPr>
          <w:b w:val="0"/>
          <w:bCs w:val="0"/>
          <w:sz w:val="24"/>
          <w:szCs w:val="24"/>
          <w:lang w:val="en-GB"/>
        </w:rPr>
        <w:fldChar w:fldCharType="separate"/>
      </w:r>
      <w:hyperlink w:anchor="_Toc525506905" w:history="1">
        <w:r w:rsidR="00AA22F2" w:rsidRPr="00E87673">
          <w:rPr>
            <w:rStyle w:val="Siuktni"/>
          </w:rPr>
          <w:t>1</w:t>
        </w:r>
        <w:r w:rsidR="00AA22F2">
          <w:rPr>
            <w:rFonts w:asciiTheme="minorHAnsi" w:eastAsiaTheme="minorEastAsia" w:hAnsiTheme="minorHAnsi" w:cstheme="minorBidi"/>
            <w:b w:val="0"/>
            <w:bCs w:val="0"/>
            <w:caps w:val="0"/>
            <w:szCs w:val="22"/>
          </w:rPr>
          <w:tab/>
        </w:r>
        <w:r w:rsidR="00AA22F2" w:rsidRPr="00E87673">
          <w:rPr>
            <w:rStyle w:val="Siuktni"/>
          </w:rPr>
          <w:t>GIỚI THIỆU</w:t>
        </w:r>
        <w:r w:rsidR="00AA22F2">
          <w:rPr>
            <w:webHidden/>
          </w:rPr>
          <w:tab/>
        </w:r>
        <w:r w:rsidR="00AA22F2">
          <w:rPr>
            <w:webHidden/>
          </w:rPr>
          <w:fldChar w:fldCharType="begin"/>
        </w:r>
        <w:r w:rsidR="00AA22F2">
          <w:rPr>
            <w:webHidden/>
          </w:rPr>
          <w:instrText xml:space="preserve"> PAGEREF _Toc525506905 \h </w:instrText>
        </w:r>
        <w:r w:rsidR="00AA22F2">
          <w:rPr>
            <w:webHidden/>
          </w:rPr>
        </w:r>
        <w:r w:rsidR="00AA22F2">
          <w:rPr>
            <w:webHidden/>
          </w:rPr>
          <w:fldChar w:fldCharType="separate"/>
        </w:r>
        <w:r w:rsidR="00AA22F2">
          <w:rPr>
            <w:webHidden/>
          </w:rPr>
          <w:t>5</w:t>
        </w:r>
        <w:r w:rsidR="00AA22F2">
          <w:rPr>
            <w:webHidden/>
          </w:rPr>
          <w:fldChar w:fldCharType="end"/>
        </w:r>
      </w:hyperlink>
    </w:p>
    <w:p w:rsidR="00AA22F2" w:rsidRDefault="00D97CC0">
      <w:pPr>
        <w:pStyle w:val="Mucluc2"/>
        <w:rPr>
          <w:rFonts w:asciiTheme="minorHAnsi" w:eastAsiaTheme="minorEastAsia" w:hAnsiTheme="minorHAnsi" w:cstheme="minorBidi"/>
          <w:sz w:val="22"/>
          <w:szCs w:val="22"/>
        </w:rPr>
      </w:pPr>
      <w:hyperlink w:anchor="_Toc525506906" w:history="1">
        <w:r w:rsidR="00AA22F2" w:rsidRPr="00E87673">
          <w:rPr>
            <w:rStyle w:val="Siuktni"/>
          </w:rPr>
          <w:t>1.1</w:t>
        </w:r>
        <w:r w:rsidR="00AA22F2">
          <w:rPr>
            <w:rFonts w:asciiTheme="minorHAnsi" w:eastAsiaTheme="minorEastAsia" w:hAnsiTheme="minorHAnsi" w:cstheme="minorBidi"/>
            <w:sz w:val="22"/>
            <w:szCs w:val="22"/>
          </w:rPr>
          <w:tab/>
        </w:r>
        <w:r w:rsidR="00AA22F2" w:rsidRPr="00E87673">
          <w:rPr>
            <w:rStyle w:val="Siuktni"/>
          </w:rPr>
          <w:t>Hiện trạng</w:t>
        </w:r>
        <w:r w:rsidR="00AA22F2">
          <w:rPr>
            <w:webHidden/>
          </w:rPr>
          <w:tab/>
        </w:r>
        <w:r w:rsidR="00AA22F2">
          <w:rPr>
            <w:webHidden/>
          </w:rPr>
          <w:fldChar w:fldCharType="begin"/>
        </w:r>
        <w:r w:rsidR="00AA22F2">
          <w:rPr>
            <w:webHidden/>
          </w:rPr>
          <w:instrText xml:space="preserve"> PAGEREF _Toc525506906 \h </w:instrText>
        </w:r>
        <w:r w:rsidR="00AA22F2">
          <w:rPr>
            <w:webHidden/>
          </w:rPr>
        </w:r>
        <w:r w:rsidR="00AA22F2">
          <w:rPr>
            <w:webHidden/>
          </w:rPr>
          <w:fldChar w:fldCharType="separate"/>
        </w:r>
        <w:r w:rsidR="00AA22F2">
          <w:rPr>
            <w:webHidden/>
          </w:rPr>
          <w:t>5</w:t>
        </w:r>
        <w:r w:rsidR="00AA22F2">
          <w:rPr>
            <w:webHidden/>
          </w:rPr>
          <w:fldChar w:fldCharType="end"/>
        </w:r>
      </w:hyperlink>
    </w:p>
    <w:p w:rsidR="00AA22F2" w:rsidRDefault="00D97CC0">
      <w:pPr>
        <w:pStyle w:val="Mucluc2"/>
        <w:rPr>
          <w:rFonts w:asciiTheme="minorHAnsi" w:eastAsiaTheme="minorEastAsia" w:hAnsiTheme="minorHAnsi" w:cstheme="minorBidi"/>
          <w:sz w:val="22"/>
          <w:szCs w:val="22"/>
        </w:rPr>
      </w:pPr>
      <w:hyperlink w:anchor="_Toc525506907" w:history="1">
        <w:r w:rsidR="00AA22F2" w:rsidRPr="00E87673">
          <w:rPr>
            <w:rStyle w:val="Siuktni"/>
          </w:rPr>
          <w:t>1.2</w:t>
        </w:r>
        <w:r w:rsidR="00AA22F2">
          <w:rPr>
            <w:rFonts w:asciiTheme="minorHAnsi" w:eastAsiaTheme="minorEastAsia" w:hAnsiTheme="minorHAnsi" w:cstheme="minorBidi"/>
            <w:sz w:val="22"/>
            <w:szCs w:val="22"/>
          </w:rPr>
          <w:tab/>
        </w:r>
        <w:r w:rsidR="00AA22F2" w:rsidRPr="00E87673">
          <w:rPr>
            <w:rStyle w:val="Siuktni"/>
          </w:rPr>
          <w:t>Mục đích</w:t>
        </w:r>
        <w:r w:rsidR="00AA22F2">
          <w:rPr>
            <w:webHidden/>
          </w:rPr>
          <w:tab/>
        </w:r>
        <w:r w:rsidR="00AA22F2">
          <w:rPr>
            <w:webHidden/>
          </w:rPr>
          <w:fldChar w:fldCharType="begin"/>
        </w:r>
        <w:r w:rsidR="00AA22F2">
          <w:rPr>
            <w:webHidden/>
          </w:rPr>
          <w:instrText xml:space="preserve"> PAGEREF _Toc525506907 \h </w:instrText>
        </w:r>
        <w:r w:rsidR="00AA22F2">
          <w:rPr>
            <w:webHidden/>
          </w:rPr>
        </w:r>
        <w:r w:rsidR="00AA22F2">
          <w:rPr>
            <w:webHidden/>
          </w:rPr>
          <w:fldChar w:fldCharType="separate"/>
        </w:r>
        <w:r w:rsidR="00AA22F2">
          <w:rPr>
            <w:webHidden/>
          </w:rPr>
          <w:t>5</w:t>
        </w:r>
        <w:r w:rsidR="00AA22F2">
          <w:rPr>
            <w:webHidden/>
          </w:rPr>
          <w:fldChar w:fldCharType="end"/>
        </w:r>
      </w:hyperlink>
    </w:p>
    <w:p w:rsidR="00AA22F2" w:rsidRDefault="00D97CC0">
      <w:pPr>
        <w:pStyle w:val="Mucluc2"/>
        <w:rPr>
          <w:rFonts w:asciiTheme="minorHAnsi" w:eastAsiaTheme="minorEastAsia" w:hAnsiTheme="minorHAnsi" w:cstheme="minorBidi"/>
          <w:sz w:val="22"/>
          <w:szCs w:val="22"/>
        </w:rPr>
      </w:pPr>
      <w:hyperlink w:anchor="_Toc525506908" w:history="1">
        <w:r w:rsidR="00AA22F2" w:rsidRPr="00E87673">
          <w:rPr>
            <w:rStyle w:val="Siuktni"/>
          </w:rPr>
          <w:t>1.3</w:t>
        </w:r>
        <w:r w:rsidR="00AA22F2">
          <w:rPr>
            <w:rFonts w:asciiTheme="minorHAnsi" w:eastAsiaTheme="minorEastAsia" w:hAnsiTheme="minorHAnsi" w:cstheme="minorBidi"/>
            <w:sz w:val="22"/>
            <w:szCs w:val="22"/>
          </w:rPr>
          <w:tab/>
        </w:r>
        <w:r w:rsidR="00AA22F2" w:rsidRPr="00E87673">
          <w:rPr>
            <w:rStyle w:val="Siuktni"/>
          </w:rPr>
          <w:t>Phạm vi – đối tượng sử dụng</w:t>
        </w:r>
        <w:r w:rsidR="00AA22F2">
          <w:rPr>
            <w:webHidden/>
          </w:rPr>
          <w:tab/>
        </w:r>
        <w:r w:rsidR="00AA22F2">
          <w:rPr>
            <w:webHidden/>
          </w:rPr>
          <w:fldChar w:fldCharType="begin"/>
        </w:r>
        <w:r w:rsidR="00AA22F2">
          <w:rPr>
            <w:webHidden/>
          </w:rPr>
          <w:instrText xml:space="preserve"> PAGEREF _Toc525506908 \h </w:instrText>
        </w:r>
        <w:r w:rsidR="00AA22F2">
          <w:rPr>
            <w:webHidden/>
          </w:rPr>
        </w:r>
        <w:r w:rsidR="00AA22F2">
          <w:rPr>
            <w:webHidden/>
          </w:rPr>
          <w:fldChar w:fldCharType="separate"/>
        </w:r>
        <w:r w:rsidR="00AA22F2">
          <w:rPr>
            <w:webHidden/>
          </w:rPr>
          <w:t>5</w:t>
        </w:r>
        <w:r w:rsidR="00AA22F2">
          <w:rPr>
            <w:webHidden/>
          </w:rPr>
          <w:fldChar w:fldCharType="end"/>
        </w:r>
      </w:hyperlink>
    </w:p>
    <w:p w:rsidR="00AA22F2" w:rsidRDefault="00D97CC0">
      <w:pPr>
        <w:pStyle w:val="Mucluc2"/>
        <w:rPr>
          <w:rFonts w:asciiTheme="minorHAnsi" w:eastAsiaTheme="minorEastAsia" w:hAnsiTheme="minorHAnsi" w:cstheme="minorBidi"/>
          <w:sz w:val="22"/>
          <w:szCs w:val="22"/>
        </w:rPr>
      </w:pPr>
      <w:hyperlink w:anchor="_Toc525506909" w:history="1">
        <w:r w:rsidR="00AA22F2" w:rsidRPr="00E87673">
          <w:rPr>
            <w:rStyle w:val="Siuktni"/>
          </w:rPr>
          <w:t>1.4</w:t>
        </w:r>
        <w:r w:rsidR="00AA22F2">
          <w:rPr>
            <w:rFonts w:asciiTheme="minorHAnsi" w:eastAsiaTheme="minorEastAsia" w:hAnsiTheme="minorHAnsi" w:cstheme="minorBidi"/>
            <w:sz w:val="22"/>
            <w:szCs w:val="22"/>
          </w:rPr>
          <w:tab/>
        </w:r>
        <w:r w:rsidR="00AA22F2" w:rsidRPr="00E87673">
          <w:rPr>
            <w:rStyle w:val="Siuktni"/>
          </w:rPr>
          <w:t>Định nghĩa, Chữ viết tắt và từ viết tắt</w:t>
        </w:r>
        <w:r w:rsidR="00AA22F2">
          <w:rPr>
            <w:webHidden/>
          </w:rPr>
          <w:tab/>
        </w:r>
        <w:r w:rsidR="00AA22F2">
          <w:rPr>
            <w:webHidden/>
          </w:rPr>
          <w:fldChar w:fldCharType="begin"/>
        </w:r>
        <w:r w:rsidR="00AA22F2">
          <w:rPr>
            <w:webHidden/>
          </w:rPr>
          <w:instrText xml:space="preserve"> PAGEREF _Toc525506909 \h </w:instrText>
        </w:r>
        <w:r w:rsidR="00AA22F2">
          <w:rPr>
            <w:webHidden/>
          </w:rPr>
        </w:r>
        <w:r w:rsidR="00AA22F2">
          <w:rPr>
            <w:webHidden/>
          </w:rPr>
          <w:fldChar w:fldCharType="separate"/>
        </w:r>
        <w:r w:rsidR="00AA22F2">
          <w:rPr>
            <w:webHidden/>
          </w:rPr>
          <w:t>5</w:t>
        </w:r>
        <w:r w:rsidR="00AA22F2">
          <w:rPr>
            <w:webHidden/>
          </w:rPr>
          <w:fldChar w:fldCharType="end"/>
        </w:r>
      </w:hyperlink>
    </w:p>
    <w:p w:rsidR="00AA22F2" w:rsidRDefault="00D97CC0">
      <w:pPr>
        <w:pStyle w:val="Mucluc1"/>
        <w:rPr>
          <w:rFonts w:asciiTheme="minorHAnsi" w:eastAsiaTheme="minorEastAsia" w:hAnsiTheme="minorHAnsi" w:cstheme="minorBidi"/>
          <w:b w:val="0"/>
          <w:bCs w:val="0"/>
          <w:caps w:val="0"/>
          <w:szCs w:val="22"/>
        </w:rPr>
      </w:pPr>
      <w:hyperlink w:anchor="_Toc525506910" w:history="1">
        <w:r w:rsidR="00AA22F2" w:rsidRPr="00E87673">
          <w:rPr>
            <w:rStyle w:val="Siuktni"/>
          </w:rPr>
          <w:t>2</w:t>
        </w:r>
        <w:r w:rsidR="00AA22F2">
          <w:rPr>
            <w:rFonts w:asciiTheme="minorHAnsi" w:eastAsiaTheme="minorEastAsia" w:hAnsiTheme="minorHAnsi" w:cstheme="minorBidi"/>
            <w:b w:val="0"/>
            <w:bCs w:val="0"/>
            <w:caps w:val="0"/>
            <w:szCs w:val="22"/>
          </w:rPr>
          <w:tab/>
        </w:r>
        <w:r w:rsidR="00AA22F2" w:rsidRPr="00E87673">
          <w:rPr>
            <w:rStyle w:val="Siuktni"/>
          </w:rPr>
          <w:t>MÔ TẢ TỔNG QUAN</w:t>
        </w:r>
        <w:r w:rsidR="00AA22F2">
          <w:rPr>
            <w:webHidden/>
          </w:rPr>
          <w:tab/>
        </w:r>
        <w:r w:rsidR="00AA22F2">
          <w:rPr>
            <w:webHidden/>
          </w:rPr>
          <w:fldChar w:fldCharType="begin"/>
        </w:r>
        <w:r w:rsidR="00AA22F2">
          <w:rPr>
            <w:webHidden/>
          </w:rPr>
          <w:instrText xml:space="preserve"> PAGEREF _Toc525506910 \h </w:instrText>
        </w:r>
        <w:r w:rsidR="00AA22F2">
          <w:rPr>
            <w:webHidden/>
          </w:rPr>
        </w:r>
        <w:r w:rsidR="00AA22F2">
          <w:rPr>
            <w:webHidden/>
          </w:rPr>
          <w:fldChar w:fldCharType="separate"/>
        </w:r>
        <w:r w:rsidR="00AA22F2">
          <w:rPr>
            <w:webHidden/>
          </w:rPr>
          <w:t>6</w:t>
        </w:r>
        <w:r w:rsidR="00AA22F2">
          <w:rPr>
            <w:webHidden/>
          </w:rPr>
          <w:fldChar w:fldCharType="end"/>
        </w:r>
      </w:hyperlink>
    </w:p>
    <w:p w:rsidR="00AA22F2" w:rsidRDefault="00D97CC0">
      <w:pPr>
        <w:pStyle w:val="Mucluc2"/>
        <w:rPr>
          <w:rFonts w:asciiTheme="minorHAnsi" w:eastAsiaTheme="minorEastAsia" w:hAnsiTheme="minorHAnsi" w:cstheme="minorBidi"/>
          <w:sz w:val="22"/>
          <w:szCs w:val="22"/>
        </w:rPr>
      </w:pPr>
      <w:hyperlink w:anchor="_Toc525506911" w:history="1">
        <w:r w:rsidR="00AA22F2" w:rsidRPr="00E87673">
          <w:rPr>
            <w:rStyle w:val="Siuktni"/>
          </w:rPr>
          <w:t>2.1</w:t>
        </w:r>
        <w:r w:rsidR="00AA22F2">
          <w:rPr>
            <w:rFonts w:asciiTheme="minorHAnsi" w:eastAsiaTheme="minorEastAsia" w:hAnsiTheme="minorHAnsi" w:cstheme="minorBidi"/>
            <w:sz w:val="22"/>
            <w:szCs w:val="22"/>
          </w:rPr>
          <w:tab/>
        </w:r>
        <w:r w:rsidR="00AA22F2" w:rsidRPr="00E87673">
          <w:rPr>
            <w:rStyle w:val="Siuktni"/>
          </w:rPr>
          <w:t>Quan điểm sản phẩm</w:t>
        </w:r>
        <w:r w:rsidR="00AA22F2">
          <w:rPr>
            <w:webHidden/>
          </w:rPr>
          <w:tab/>
        </w:r>
        <w:r w:rsidR="00AA22F2">
          <w:rPr>
            <w:webHidden/>
          </w:rPr>
          <w:fldChar w:fldCharType="begin"/>
        </w:r>
        <w:r w:rsidR="00AA22F2">
          <w:rPr>
            <w:webHidden/>
          </w:rPr>
          <w:instrText xml:space="preserve"> PAGEREF _Toc525506911 \h </w:instrText>
        </w:r>
        <w:r w:rsidR="00AA22F2">
          <w:rPr>
            <w:webHidden/>
          </w:rPr>
        </w:r>
        <w:r w:rsidR="00AA22F2">
          <w:rPr>
            <w:webHidden/>
          </w:rPr>
          <w:fldChar w:fldCharType="separate"/>
        </w:r>
        <w:r w:rsidR="00AA22F2">
          <w:rPr>
            <w:webHidden/>
          </w:rPr>
          <w:t>6</w:t>
        </w:r>
        <w:r w:rsidR="00AA22F2">
          <w:rPr>
            <w:webHidden/>
          </w:rPr>
          <w:fldChar w:fldCharType="end"/>
        </w:r>
      </w:hyperlink>
    </w:p>
    <w:p w:rsidR="00AA22F2" w:rsidRDefault="00D97CC0">
      <w:pPr>
        <w:pStyle w:val="Mucluc2"/>
        <w:rPr>
          <w:rFonts w:asciiTheme="minorHAnsi" w:eastAsiaTheme="minorEastAsia" w:hAnsiTheme="minorHAnsi" w:cstheme="minorBidi"/>
          <w:sz w:val="22"/>
          <w:szCs w:val="22"/>
        </w:rPr>
      </w:pPr>
      <w:hyperlink w:anchor="_Toc525506912" w:history="1">
        <w:r w:rsidR="00AA22F2" w:rsidRPr="00E87673">
          <w:rPr>
            <w:rStyle w:val="Siuktni"/>
          </w:rPr>
          <w:t>2.2</w:t>
        </w:r>
        <w:r w:rsidR="00AA22F2">
          <w:rPr>
            <w:rFonts w:asciiTheme="minorHAnsi" w:eastAsiaTheme="minorEastAsia" w:hAnsiTheme="minorHAnsi" w:cstheme="minorBidi"/>
            <w:sz w:val="22"/>
            <w:szCs w:val="22"/>
          </w:rPr>
          <w:tab/>
        </w:r>
        <w:r w:rsidR="00AA22F2" w:rsidRPr="00E87673">
          <w:rPr>
            <w:rStyle w:val="Siuktni"/>
          </w:rPr>
          <w:t>Chức năng sản phẩm</w:t>
        </w:r>
        <w:r w:rsidR="00AA22F2">
          <w:rPr>
            <w:webHidden/>
          </w:rPr>
          <w:tab/>
        </w:r>
        <w:r w:rsidR="00AA22F2">
          <w:rPr>
            <w:webHidden/>
          </w:rPr>
          <w:fldChar w:fldCharType="begin"/>
        </w:r>
        <w:r w:rsidR="00AA22F2">
          <w:rPr>
            <w:webHidden/>
          </w:rPr>
          <w:instrText xml:space="preserve"> PAGEREF _Toc525506912 \h </w:instrText>
        </w:r>
        <w:r w:rsidR="00AA22F2">
          <w:rPr>
            <w:webHidden/>
          </w:rPr>
        </w:r>
        <w:r w:rsidR="00AA22F2">
          <w:rPr>
            <w:webHidden/>
          </w:rPr>
          <w:fldChar w:fldCharType="separate"/>
        </w:r>
        <w:r w:rsidR="00AA22F2">
          <w:rPr>
            <w:webHidden/>
          </w:rPr>
          <w:t>6</w:t>
        </w:r>
        <w:r w:rsidR="00AA22F2">
          <w:rPr>
            <w:webHidden/>
          </w:rPr>
          <w:fldChar w:fldCharType="end"/>
        </w:r>
      </w:hyperlink>
    </w:p>
    <w:p w:rsidR="00AA22F2" w:rsidRDefault="00D97CC0">
      <w:pPr>
        <w:pStyle w:val="Mucluc2"/>
        <w:rPr>
          <w:rFonts w:asciiTheme="minorHAnsi" w:eastAsiaTheme="minorEastAsia" w:hAnsiTheme="minorHAnsi" w:cstheme="minorBidi"/>
          <w:sz w:val="22"/>
          <w:szCs w:val="22"/>
        </w:rPr>
      </w:pPr>
      <w:hyperlink w:anchor="_Toc525506913" w:history="1">
        <w:r w:rsidR="00AA22F2" w:rsidRPr="00E87673">
          <w:rPr>
            <w:rStyle w:val="Siuktni"/>
          </w:rPr>
          <w:t>2.3</w:t>
        </w:r>
        <w:r w:rsidR="00AA22F2">
          <w:rPr>
            <w:rFonts w:asciiTheme="minorHAnsi" w:eastAsiaTheme="minorEastAsia" w:hAnsiTheme="minorHAnsi" w:cstheme="minorBidi"/>
            <w:sz w:val="22"/>
            <w:szCs w:val="22"/>
          </w:rPr>
          <w:tab/>
        </w:r>
        <w:r w:rsidR="00AA22F2" w:rsidRPr="00E87673">
          <w:rPr>
            <w:rStyle w:val="Siuktni"/>
          </w:rPr>
          <w:t>Đặc điểm người dùng</w:t>
        </w:r>
        <w:r w:rsidR="00AA22F2">
          <w:rPr>
            <w:webHidden/>
          </w:rPr>
          <w:tab/>
        </w:r>
        <w:r w:rsidR="00AA22F2">
          <w:rPr>
            <w:webHidden/>
          </w:rPr>
          <w:fldChar w:fldCharType="begin"/>
        </w:r>
        <w:r w:rsidR="00AA22F2">
          <w:rPr>
            <w:webHidden/>
          </w:rPr>
          <w:instrText xml:space="preserve"> PAGEREF _Toc525506913 \h </w:instrText>
        </w:r>
        <w:r w:rsidR="00AA22F2">
          <w:rPr>
            <w:webHidden/>
          </w:rPr>
        </w:r>
        <w:r w:rsidR="00AA22F2">
          <w:rPr>
            <w:webHidden/>
          </w:rPr>
          <w:fldChar w:fldCharType="separate"/>
        </w:r>
        <w:r w:rsidR="00AA22F2">
          <w:rPr>
            <w:webHidden/>
          </w:rPr>
          <w:t>6</w:t>
        </w:r>
        <w:r w:rsidR="00AA22F2">
          <w:rPr>
            <w:webHidden/>
          </w:rPr>
          <w:fldChar w:fldCharType="end"/>
        </w:r>
      </w:hyperlink>
    </w:p>
    <w:p w:rsidR="00AA22F2" w:rsidRDefault="00D97CC0">
      <w:pPr>
        <w:pStyle w:val="Mucluc1"/>
        <w:rPr>
          <w:rFonts w:asciiTheme="minorHAnsi" w:eastAsiaTheme="minorEastAsia" w:hAnsiTheme="minorHAnsi" w:cstheme="minorBidi"/>
          <w:b w:val="0"/>
          <w:bCs w:val="0"/>
          <w:caps w:val="0"/>
          <w:szCs w:val="22"/>
        </w:rPr>
      </w:pPr>
      <w:hyperlink w:anchor="_Toc525506914" w:history="1">
        <w:r w:rsidR="00AA22F2" w:rsidRPr="00E87673">
          <w:rPr>
            <w:rStyle w:val="Siuktni"/>
          </w:rPr>
          <w:t>3</w:t>
        </w:r>
        <w:r w:rsidR="00AA22F2">
          <w:rPr>
            <w:rFonts w:asciiTheme="minorHAnsi" w:eastAsiaTheme="minorEastAsia" w:hAnsiTheme="minorHAnsi" w:cstheme="minorBidi"/>
            <w:b w:val="0"/>
            <w:bCs w:val="0"/>
            <w:caps w:val="0"/>
            <w:szCs w:val="22"/>
          </w:rPr>
          <w:tab/>
        </w:r>
        <w:r w:rsidR="00AA22F2" w:rsidRPr="00E87673">
          <w:rPr>
            <w:rStyle w:val="Siuktni"/>
          </w:rPr>
          <w:t>YÊU CẦU CỤ THỂ</w:t>
        </w:r>
        <w:r w:rsidR="00AA22F2">
          <w:rPr>
            <w:webHidden/>
          </w:rPr>
          <w:tab/>
        </w:r>
        <w:r w:rsidR="00AA22F2">
          <w:rPr>
            <w:webHidden/>
          </w:rPr>
          <w:fldChar w:fldCharType="begin"/>
        </w:r>
        <w:r w:rsidR="00AA22F2">
          <w:rPr>
            <w:webHidden/>
          </w:rPr>
          <w:instrText xml:space="preserve"> PAGEREF _Toc525506914 \h </w:instrText>
        </w:r>
        <w:r w:rsidR="00AA22F2">
          <w:rPr>
            <w:webHidden/>
          </w:rPr>
        </w:r>
        <w:r w:rsidR="00AA22F2">
          <w:rPr>
            <w:webHidden/>
          </w:rPr>
          <w:fldChar w:fldCharType="separate"/>
        </w:r>
        <w:r w:rsidR="00AA22F2">
          <w:rPr>
            <w:webHidden/>
          </w:rPr>
          <w:t>7</w:t>
        </w:r>
        <w:r w:rsidR="00AA22F2">
          <w:rPr>
            <w:webHidden/>
          </w:rPr>
          <w:fldChar w:fldCharType="end"/>
        </w:r>
      </w:hyperlink>
    </w:p>
    <w:p w:rsidR="00AA22F2" w:rsidRDefault="00D97CC0">
      <w:pPr>
        <w:pStyle w:val="Mucluc2"/>
        <w:rPr>
          <w:rFonts w:asciiTheme="minorHAnsi" w:eastAsiaTheme="minorEastAsia" w:hAnsiTheme="minorHAnsi" w:cstheme="minorBidi"/>
          <w:sz w:val="22"/>
          <w:szCs w:val="22"/>
        </w:rPr>
      </w:pPr>
      <w:hyperlink w:anchor="_Toc525506915" w:history="1">
        <w:r w:rsidR="00AA22F2" w:rsidRPr="00E87673">
          <w:rPr>
            <w:rStyle w:val="Siuktni"/>
          </w:rPr>
          <w:t>3.1</w:t>
        </w:r>
        <w:r w:rsidR="00AA22F2">
          <w:rPr>
            <w:rFonts w:asciiTheme="minorHAnsi" w:eastAsiaTheme="minorEastAsia" w:hAnsiTheme="minorHAnsi" w:cstheme="minorBidi"/>
            <w:sz w:val="22"/>
            <w:szCs w:val="22"/>
          </w:rPr>
          <w:tab/>
        </w:r>
        <w:r w:rsidR="00AA22F2" w:rsidRPr="00E87673">
          <w:rPr>
            <w:rStyle w:val="Siuktni"/>
          </w:rPr>
          <w:t>Chức năng</w:t>
        </w:r>
        <w:r w:rsidR="00AA22F2">
          <w:rPr>
            <w:webHidden/>
          </w:rPr>
          <w:tab/>
        </w:r>
        <w:r w:rsidR="00AA22F2">
          <w:rPr>
            <w:webHidden/>
          </w:rPr>
          <w:fldChar w:fldCharType="begin"/>
        </w:r>
        <w:r w:rsidR="00AA22F2">
          <w:rPr>
            <w:webHidden/>
          </w:rPr>
          <w:instrText xml:space="preserve"> PAGEREF _Toc525506915 \h </w:instrText>
        </w:r>
        <w:r w:rsidR="00AA22F2">
          <w:rPr>
            <w:webHidden/>
          </w:rPr>
        </w:r>
        <w:r w:rsidR="00AA22F2">
          <w:rPr>
            <w:webHidden/>
          </w:rPr>
          <w:fldChar w:fldCharType="separate"/>
        </w:r>
        <w:r w:rsidR="00AA22F2">
          <w:rPr>
            <w:webHidden/>
          </w:rPr>
          <w:t>7</w:t>
        </w:r>
        <w:r w:rsidR="00AA22F2">
          <w:rPr>
            <w:webHidden/>
          </w:rPr>
          <w:fldChar w:fldCharType="end"/>
        </w:r>
      </w:hyperlink>
    </w:p>
    <w:p w:rsidR="00AA22F2" w:rsidRDefault="00D97CC0">
      <w:pPr>
        <w:pStyle w:val="Mucluc2"/>
        <w:rPr>
          <w:rFonts w:asciiTheme="minorHAnsi" w:eastAsiaTheme="minorEastAsia" w:hAnsiTheme="minorHAnsi" w:cstheme="minorBidi"/>
          <w:sz w:val="22"/>
          <w:szCs w:val="22"/>
        </w:rPr>
      </w:pPr>
      <w:hyperlink w:anchor="_Toc525506916" w:history="1">
        <w:r w:rsidR="00AA22F2" w:rsidRPr="00E87673">
          <w:rPr>
            <w:rStyle w:val="Siuktni"/>
          </w:rPr>
          <w:t>3.2</w:t>
        </w:r>
        <w:r w:rsidR="00AA22F2">
          <w:rPr>
            <w:rFonts w:asciiTheme="minorHAnsi" w:eastAsiaTheme="minorEastAsia" w:hAnsiTheme="minorHAnsi" w:cstheme="minorBidi"/>
            <w:sz w:val="22"/>
            <w:szCs w:val="22"/>
          </w:rPr>
          <w:tab/>
        </w:r>
        <w:r w:rsidR="00AA22F2" w:rsidRPr="00E87673">
          <w:rPr>
            <w:rStyle w:val="Siuktni"/>
          </w:rPr>
          <w:t>Giao diện người dùng</w:t>
        </w:r>
        <w:r w:rsidR="00AA22F2">
          <w:rPr>
            <w:webHidden/>
          </w:rPr>
          <w:tab/>
        </w:r>
        <w:r w:rsidR="00AA22F2">
          <w:rPr>
            <w:webHidden/>
          </w:rPr>
          <w:fldChar w:fldCharType="begin"/>
        </w:r>
        <w:r w:rsidR="00AA22F2">
          <w:rPr>
            <w:webHidden/>
          </w:rPr>
          <w:instrText xml:space="preserve"> PAGEREF _Toc525506916 \h </w:instrText>
        </w:r>
        <w:r w:rsidR="00AA22F2">
          <w:rPr>
            <w:webHidden/>
          </w:rPr>
        </w:r>
        <w:r w:rsidR="00AA22F2">
          <w:rPr>
            <w:webHidden/>
          </w:rPr>
          <w:fldChar w:fldCharType="separate"/>
        </w:r>
        <w:r w:rsidR="00AA22F2">
          <w:rPr>
            <w:webHidden/>
          </w:rPr>
          <w:t>10</w:t>
        </w:r>
        <w:r w:rsidR="00AA22F2">
          <w:rPr>
            <w:webHidden/>
          </w:rPr>
          <w:fldChar w:fldCharType="end"/>
        </w:r>
      </w:hyperlink>
    </w:p>
    <w:p w:rsidR="00AA22F2" w:rsidRDefault="00D97CC0">
      <w:pPr>
        <w:pStyle w:val="Mucluc2"/>
        <w:rPr>
          <w:rFonts w:asciiTheme="minorHAnsi" w:eastAsiaTheme="minorEastAsia" w:hAnsiTheme="minorHAnsi" w:cstheme="minorBidi"/>
          <w:sz w:val="22"/>
          <w:szCs w:val="22"/>
        </w:rPr>
      </w:pPr>
      <w:hyperlink w:anchor="_Toc525506917" w:history="1">
        <w:r w:rsidR="00AA22F2" w:rsidRPr="00E87673">
          <w:rPr>
            <w:rStyle w:val="Siuktni"/>
          </w:rPr>
          <w:t>3.3</w:t>
        </w:r>
        <w:r w:rsidR="00AA22F2">
          <w:rPr>
            <w:rFonts w:asciiTheme="minorHAnsi" w:eastAsiaTheme="minorEastAsia" w:hAnsiTheme="minorHAnsi" w:cstheme="minorBidi"/>
            <w:sz w:val="22"/>
            <w:szCs w:val="22"/>
          </w:rPr>
          <w:tab/>
        </w:r>
        <w:r w:rsidR="00AA22F2" w:rsidRPr="00E87673">
          <w:rPr>
            <w:rStyle w:val="Siuktni"/>
          </w:rPr>
          <w:t>Khả năng sử dụng</w:t>
        </w:r>
        <w:r w:rsidR="00AA22F2">
          <w:rPr>
            <w:webHidden/>
          </w:rPr>
          <w:tab/>
        </w:r>
        <w:r w:rsidR="00AA22F2">
          <w:rPr>
            <w:webHidden/>
          </w:rPr>
          <w:fldChar w:fldCharType="begin"/>
        </w:r>
        <w:r w:rsidR="00AA22F2">
          <w:rPr>
            <w:webHidden/>
          </w:rPr>
          <w:instrText xml:space="preserve"> PAGEREF _Toc525506917 \h </w:instrText>
        </w:r>
        <w:r w:rsidR="00AA22F2">
          <w:rPr>
            <w:webHidden/>
          </w:rPr>
        </w:r>
        <w:r w:rsidR="00AA22F2">
          <w:rPr>
            <w:webHidden/>
          </w:rPr>
          <w:fldChar w:fldCharType="separate"/>
        </w:r>
        <w:r w:rsidR="00AA22F2">
          <w:rPr>
            <w:webHidden/>
          </w:rPr>
          <w:t>10</w:t>
        </w:r>
        <w:r w:rsidR="00AA22F2">
          <w:rPr>
            <w:webHidden/>
          </w:rPr>
          <w:fldChar w:fldCharType="end"/>
        </w:r>
      </w:hyperlink>
    </w:p>
    <w:p w:rsidR="00AA22F2" w:rsidRDefault="00D97CC0">
      <w:pPr>
        <w:pStyle w:val="Mucluc2"/>
        <w:rPr>
          <w:rFonts w:asciiTheme="minorHAnsi" w:eastAsiaTheme="minorEastAsia" w:hAnsiTheme="minorHAnsi" w:cstheme="minorBidi"/>
          <w:sz w:val="22"/>
          <w:szCs w:val="22"/>
        </w:rPr>
      </w:pPr>
      <w:hyperlink w:anchor="_Toc525506918" w:history="1">
        <w:r w:rsidR="00AA22F2" w:rsidRPr="00E87673">
          <w:rPr>
            <w:rStyle w:val="Siuktni"/>
          </w:rPr>
          <w:t>3.4</w:t>
        </w:r>
        <w:r w:rsidR="00AA22F2">
          <w:rPr>
            <w:rFonts w:asciiTheme="minorHAnsi" w:eastAsiaTheme="minorEastAsia" w:hAnsiTheme="minorHAnsi" w:cstheme="minorBidi"/>
            <w:sz w:val="22"/>
            <w:szCs w:val="22"/>
          </w:rPr>
          <w:tab/>
        </w:r>
        <w:r w:rsidR="00AA22F2" w:rsidRPr="00E87673">
          <w:rPr>
            <w:rStyle w:val="Siuktni"/>
          </w:rPr>
          <w:t>Thông báo pháp lý, bản quyền và các thông báo khác</w:t>
        </w:r>
        <w:r w:rsidR="00AA22F2">
          <w:rPr>
            <w:webHidden/>
          </w:rPr>
          <w:tab/>
        </w:r>
        <w:r w:rsidR="00AA22F2">
          <w:rPr>
            <w:webHidden/>
          </w:rPr>
          <w:fldChar w:fldCharType="begin"/>
        </w:r>
        <w:r w:rsidR="00AA22F2">
          <w:rPr>
            <w:webHidden/>
          </w:rPr>
          <w:instrText xml:space="preserve"> PAGEREF _Toc525506918 \h </w:instrText>
        </w:r>
        <w:r w:rsidR="00AA22F2">
          <w:rPr>
            <w:webHidden/>
          </w:rPr>
        </w:r>
        <w:r w:rsidR="00AA22F2">
          <w:rPr>
            <w:webHidden/>
          </w:rPr>
          <w:fldChar w:fldCharType="separate"/>
        </w:r>
        <w:r w:rsidR="00AA22F2">
          <w:rPr>
            <w:webHidden/>
          </w:rPr>
          <w:t>11</w:t>
        </w:r>
        <w:r w:rsidR="00AA22F2">
          <w:rPr>
            <w:webHidden/>
          </w:rPr>
          <w:fldChar w:fldCharType="end"/>
        </w:r>
      </w:hyperlink>
    </w:p>
    <w:p w:rsidR="00AA22F2" w:rsidRDefault="00D97CC0">
      <w:pPr>
        <w:pStyle w:val="Mucluc1"/>
        <w:rPr>
          <w:rFonts w:asciiTheme="minorHAnsi" w:eastAsiaTheme="minorEastAsia" w:hAnsiTheme="minorHAnsi" w:cstheme="minorBidi"/>
          <w:b w:val="0"/>
          <w:bCs w:val="0"/>
          <w:caps w:val="0"/>
          <w:szCs w:val="22"/>
        </w:rPr>
      </w:pPr>
      <w:hyperlink w:anchor="_Toc525506919" w:history="1">
        <w:r w:rsidR="00AA22F2" w:rsidRPr="00E87673">
          <w:rPr>
            <w:rStyle w:val="Siuktni"/>
          </w:rPr>
          <w:t>4</w:t>
        </w:r>
        <w:r w:rsidR="00AA22F2">
          <w:rPr>
            <w:rFonts w:asciiTheme="minorHAnsi" w:eastAsiaTheme="minorEastAsia" w:hAnsiTheme="minorHAnsi" w:cstheme="minorBidi"/>
            <w:b w:val="0"/>
            <w:bCs w:val="0"/>
            <w:caps w:val="0"/>
            <w:szCs w:val="22"/>
          </w:rPr>
          <w:tab/>
        </w:r>
        <w:r w:rsidR="00AA22F2" w:rsidRPr="00E87673">
          <w:rPr>
            <w:rStyle w:val="Siuktni"/>
          </w:rPr>
          <w:t>TÀI LIỆU THAM KHẢO</w:t>
        </w:r>
        <w:r w:rsidR="00AA22F2">
          <w:rPr>
            <w:webHidden/>
          </w:rPr>
          <w:tab/>
        </w:r>
        <w:r w:rsidR="00AA22F2">
          <w:rPr>
            <w:webHidden/>
          </w:rPr>
          <w:fldChar w:fldCharType="begin"/>
        </w:r>
        <w:r w:rsidR="00AA22F2">
          <w:rPr>
            <w:webHidden/>
          </w:rPr>
          <w:instrText xml:space="preserve"> PAGEREF _Toc525506919 \h </w:instrText>
        </w:r>
        <w:r w:rsidR="00AA22F2">
          <w:rPr>
            <w:webHidden/>
          </w:rPr>
        </w:r>
        <w:r w:rsidR="00AA22F2">
          <w:rPr>
            <w:webHidden/>
          </w:rPr>
          <w:fldChar w:fldCharType="separate"/>
        </w:r>
        <w:r w:rsidR="00AA22F2">
          <w:rPr>
            <w:webHidden/>
          </w:rPr>
          <w:t>12</w:t>
        </w:r>
        <w:r w:rsidR="00AA22F2">
          <w:rPr>
            <w:webHidden/>
          </w:rPr>
          <w:fldChar w:fldCharType="end"/>
        </w:r>
      </w:hyperlink>
    </w:p>
    <w:p w:rsidR="0050513B" w:rsidRDefault="00EA6896">
      <w:pPr>
        <w:rPr>
          <w:lang w:val="en-GB"/>
        </w:rPr>
        <w:sectPr w:rsidR="0050513B">
          <w:headerReference w:type="default" r:id="rId7"/>
          <w:footerReference w:type="default" r:id="rId8"/>
          <w:pgSz w:w="12242" w:h="15842" w:code="1"/>
          <w:pgMar w:top="1440" w:right="1440" w:bottom="1440" w:left="1800" w:header="720" w:footer="720" w:gutter="0"/>
          <w:cols w:space="720"/>
          <w:titlePg/>
        </w:sectPr>
      </w:pPr>
      <w:r>
        <w:rPr>
          <w:rFonts w:cs="Tahoma"/>
          <w:b/>
          <w:bCs/>
          <w:sz w:val="24"/>
          <w:szCs w:val="24"/>
          <w:lang w:val="en-GB"/>
        </w:rPr>
        <w:fldChar w:fldCharType="end"/>
      </w:r>
    </w:p>
    <w:p w:rsidR="0050513B" w:rsidRDefault="00B6202D" w:rsidP="00AB33E0">
      <w:pPr>
        <w:pStyle w:val="u1"/>
      </w:pPr>
      <w:bookmarkStart w:id="8" w:name="_Toc525506905"/>
      <w:bookmarkStart w:id="9" w:name="_Toc456598586"/>
      <w:bookmarkStart w:id="10" w:name="_Toc504442098"/>
      <w:r>
        <w:lastRenderedPageBreak/>
        <w:t>GIỚI THIỆU</w:t>
      </w:r>
      <w:bookmarkEnd w:id="8"/>
    </w:p>
    <w:p w:rsidR="00C80C16" w:rsidRDefault="00C80C16" w:rsidP="00C80C16">
      <w:pPr>
        <w:pStyle w:val="u2"/>
      </w:pPr>
      <w:bookmarkStart w:id="11" w:name="_Toc525506906"/>
      <w:r>
        <w:t>Hiện trạng</w:t>
      </w:r>
      <w:bookmarkEnd w:id="11"/>
    </w:p>
    <w:p w:rsidR="00C80C16" w:rsidRDefault="00C80C16" w:rsidP="00C45EAF">
      <w:pPr>
        <w:pStyle w:val="InfoBlue"/>
        <w:numPr>
          <w:ilvl w:val="0"/>
          <w:numId w:val="10"/>
        </w:numPr>
      </w:pPr>
      <w:r>
        <w:t xml:space="preserve">Hiện nay nhu cầu về việc làm thêm của sinh viên ngày càng tăng nhanh, trong đó phải kể đến là công việc gia sư – một công việc được rất đông các bạn sinh viên tham gia. </w:t>
      </w:r>
    </w:p>
    <w:p w:rsidR="00C80C16" w:rsidRDefault="00C80C16" w:rsidP="00C45EAF">
      <w:pPr>
        <w:pStyle w:val="InfoBlue"/>
        <w:numPr>
          <w:ilvl w:val="0"/>
          <w:numId w:val="10"/>
        </w:numPr>
      </w:pPr>
      <w:r>
        <w:t>Tuy nhiên để tìm kiếm được một lớp dạy thì hầu như các bạn đều qua các trung tâm giới thiệu gia sư. Và về phía phụ huynh cũng vậy, họ muốn tìm gia sư cho con mình cũng sẽ phải thông qua trung tâm giới thiệu. Và cũng cần một khoảng thời gian khá dài (từ 1-2 tuần) thì trung tâm mới có thể giới thiệu được gia sư cho phụ huynh cũng như giới thiệu lớp dạy cho gia sư.</w:t>
      </w:r>
    </w:p>
    <w:p w:rsidR="00C80C16" w:rsidRPr="00C80C16" w:rsidRDefault="00C80C16" w:rsidP="00C45EAF">
      <w:pPr>
        <w:pStyle w:val="InfoBlue"/>
        <w:numPr>
          <w:ilvl w:val="0"/>
          <w:numId w:val="10"/>
        </w:numPr>
      </w:pPr>
      <w:r>
        <w:t>Thêm vào đó các bạn còn phải đóng phí giới thiệu cho trung tâm với mỗi lớp nhận được (từ 30-40%/1 lớp)</w:t>
      </w:r>
    </w:p>
    <w:p w:rsidR="00C80C16" w:rsidRPr="00C80C16" w:rsidRDefault="00C80C16" w:rsidP="00C80C16"/>
    <w:p w:rsidR="00AF44C0" w:rsidRPr="00AF44C0" w:rsidRDefault="00C80C16" w:rsidP="00AF44C0">
      <w:pPr>
        <w:pStyle w:val="u2"/>
      </w:pPr>
      <w:bookmarkStart w:id="12" w:name="_Toc525506907"/>
      <w:r>
        <w:t>Mục đích</w:t>
      </w:r>
      <w:bookmarkEnd w:id="12"/>
    </w:p>
    <w:p w:rsidR="0050513B" w:rsidRDefault="007D4770" w:rsidP="00C45EAF">
      <w:pPr>
        <w:pStyle w:val="InfoBlue"/>
        <w:numPr>
          <w:ilvl w:val="0"/>
          <w:numId w:val="10"/>
        </w:numPr>
      </w:pPr>
      <w:r>
        <w:t>Để giải quyết hiện trạng trên, chúng tôi muốn xây dựng một</w:t>
      </w:r>
      <w:r w:rsidR="00D917A0">
        <w:t xml:space="preserve"> ứng dụng mobile hỗ trợ cho việc tìm kiếm lớp dạy cho gia sư và tìm kiếm gia sư dạy cho học sinh một cách nhanh chóng và hiệu quả</w:t>
      </w:r>
      <w:r w:rsidR="00AF44C0">
        <w:t>, không trải qua các bước trung gian và thủ tục rườm rà cổ điển.</w:t>
      </w:r>
    </w:p>
    <w:p w:rsidR="0050513B" w:rsidRDefault="003B6AB9">
      <w:pPr>
        <w:pStyle w:val="u2"/>
      </w:pPr>
      <w:bookmarkStart w:id="13" w:name="_Toc525506908"/>
      <w:r>
        <w:t>Phạm vi</w:t>
      </w:r>
      <w:r w:rsidR="005B52D0">
        <w:t xml:space="preserve"> – đối tượng sử dụng</w:t>
      </w:r>
      <w:bookmarkEnd w:id="13"/>
    </w:p>
    <w:p w:rsidR="00357150" w:rsidRDefault="00357150" w:rsidP="00C45EAF">
      <w:pPr>
        <w:pStyle w:val="InfoBlue"/>
        <w:numPr>
          <w:ilvl w:val="0"/>
          <w:numId w:val="10"/>
        </w:numPr>
      </w:pPr>
      <w:r>
        <w:t xml:space="preserve">User là </w:t>
      </w:r>
      <w:r w:rsidR="004A7129">
        <w:t xml:space="preserve">nhóm </w:t>
      </w:r>
      <w:r>
        <w:t xml:space="preserve">đối tượng </w:t>
      </w:r>
      <w:r w:rsidR="004A7129">
        <w:t>“</w:t>
      </w:r>
      <w:r>
        <w:t>Sinh viên</w:t>
      </w:r>
      <w:r w:rsidR="004A7129">
        <w:t>”</w:t>
      </w:r>
      <w:r>
        <w:t xml:space="preserve">: </w:t>
      </w:r>
      <w:r w:rsidR="00B03D54">
        <w:t xml:space="preserve">thông qua ứng dụng, sinh viên có </w:t>
      </w:r>
      <w:r w:rsidR="004C17BB">
        <w:t xml:space="preserve">thể chủ động </w:t>
      </w:r>
      <w:r w:rsidR="00784AA5">
        <w:t>apply vào</w:t>
      </w:r>
      <w:r w:rsidR="00B03D54">
        <w:t xml:space="preserve"> các lớp dạy phù hợp</w:t>
      </w:r>
      <w:r w:rsidR="00E63AB8">
        <w:t xml:space="preserve"> và nhanh chóng, đồng thời sinh viên cũng có thể tự </w:t>
      </w:r>
      <w:r w:rsidR="00703430">
        <w:t>upload profile của bản thân để Phụ huynh, Học sinh chủ động liên hệ nếu cần thuê</w:t>
      </w:r>
      <w:r w:rsidR="007E5B27">
        <w:t>.</w:t>
      </w:r>
    </w:p>
    <w:p w:rsidR="00357150" w:rsidRPr="00357150" w:rsidRDefault="00357150" w:rsidP="00C45EAF">
      <w:pPr>
        <w:pStyle w:val="InfoBlue"/>
        <w:numPr>
          <w:ilvl w:val="0"/>
          <w:numId w:val="10"/>
        </w:numPr>
      </w:pPr>
      <w:r>
        <w:t xml:space="preserve">User là </w:t>
      </w:r>
      <w:r w:rsidR="004A7129">
        <w:t xml:space="preserve">nhóm </w:t>
      </w:r>
      <w:r>
        <w:t xml:space="preserve">đối tượng </w:t>
      </w:r>
      <w:r w:rsidR="004A7129">
        <w:t>“</w:t>
      </w:r>
      <w:r>
        <w:t>Phụ huynh, Học sinh</w:t>
      </w:r>
      <w:r w:rsidR="004A7129">
        <w:t>”</w:t>
      </w:r>
      <w:r>
        <w:t>:</w:t>
      </w:r>
      <w:r w:rsidR="005D134D">
        <w:t xml:space="preserve"> thông qua ứng dụng, phụ huynh và học sinh có thể chủ động </w:t>
      </w:r>
      <w:r w:rsidR="00076190">
        <w:t>liên hệ với</w:t>
      </w:r>
      <w:r w:rsidR="006960FD">
        <w:t xml:space="preserve"> với sinh viên họ muốn thuê qua</w:t>
      </w:r>
      <w:r w:rsidR="004A7129">
        <w:t xml:space="preserve"> việc xem xét</w:t>
      </w:r>
      <w:r w:rsidR="006960FD">
        <w:t xml:space="preserve"> các profile </w:t>
      </w:r>
      <w:r w:rsidR="004A7129">
        <w:t xml:space="preserve">của sinh viên, đồng thời phụ huynh có thể đăng các thông tin tuyển dụng và yêu cầu về gia sư trên app để tìm gia sư cho </w:t>
      </w:r>
      <w:r w:rsidR="001422C3">
        <w:t>con em mình.</w:t>
      </w:r>
    </w:p>
    <w:p w:rsidR="0050513B" w:rsidRDefault="00C56512" w:rsidP="002173A7">
      <w:pPr>
        <w:pStyle w:val="u2"/>
      </w:pPr>
      <w:bookmarkStart w:id="14" w:name="_Toc521150199"/>
      <w:bookmarkStart w:id="15" w:name="_Toc525506909"/>
      <w:r>
        <w:t>Định nghĩa</w:t>
      </w:r>
      <w:r w:rsidR="0050513B">
        <w:t xml:space="preserve">, </w:t>
      </w:r>
      <w:bookmarkEnd w:id="14"/>
      <w:r w:rsidR="003623F6">
        <w:t>Chữ viết tắt và từ viết tắt</w:t>
      </w:r>
      <w:bookmarkEnd w:id="15"/>
    </w:p>
    <w:p w:rsidR="0050513B" w:rsidRDefault="00E833BD">
      <w:pPr>
        <w:pStyle w:val="u1"/>
      </w:pPr>
      <w:bookmarkStart w:id="16" w:name="_Toc525506910"/>
      <w:r>
        <w:lastRenderedPageBreak/>
        <w:t>MÔ TẢ TỔNG QUAN</w:t>
      </w:r>
      <w:bookmarkEnd w:id="16"/>
    </w:p>
    <w:p w:rsidR="00F06A82" w:rsidRDefault="00F06A82" w:rsidP="00F06A82">
      <w:pPr>
        <w:pStyle w:val="u2"/>
      </w:pPr>
      <w:bookmarkStart w:id="17" w:name="_Toc525506911"/>
      <w:r>
        <w:t>Quan điểm sản phẩm</w:t>
      </w:r>
      <w:bookmarkEnd w:id="17"/>
    </w:p>
    <w:p w:rsidR="00AC3FC4" w:rsidRPr="00C45EAF" w:rsidRDefault="00AC3FC4" w:rsidP="00C45EAF">
      <w:pPr>
        <w:pStyle w:val="InfoBlue"/>
      </w:pPr>
      <w:r w:rsidRPr="00C45EAF">
        <w:t>- Chúng tôi muốn xây dựng một ứng dụng mobile hỗ trợ cho việc tìm kiếm lớp dạy cho gia sư và tìm kiếm gia sư dạy cho học sinh một cách nhanh chóng và hiệu quả, không trải qua các bước trung gian và thủ tục rườm rà cổ điển</w:t>
      </w:r>
    </w:p>
    <w:p w:rsidR="00AC3FC4" w:rsidRPr="00AC3FC4" w:rsidRDefault="00AC3FC4" w:rsidP="00AC3FC4"/>
    <w:p w:rsidR="00F06A82" w:rsidRDefault="00F06A82" w:rsidP="00F06A82">
      <w:pPr>
        <w:pStyle w:val="u2"/>
      </w:pPr>
      <w:bookmarkStart w:id="18" w:name="_Toc525506912"/>
      <w:r>
        <w:t>Chức năng sản phẩm</w:t>
      </w:r>
      <w:bookmarkEnd w:id="18"/>
    </w:p>
    <w:p w:rsidR="00EA495C" w:rsidRPr="00EA495C" w:rsidRDefault="00EA495C" w:rsidP="00C45EAF">
      <w:pPr>
        <w:pStyle w:val="InfoBlue"/>
      </w:pPr>
      <w:r>
        <w:t>- Hỗ trợ kết nối giữa người dùng với người dùng, giữa những Gia sư với Phụ huynh và ngược lại. Giúp họ tìm kiếm lẫn nhau một cách dễ dàng và nhanh chóng. Đồng thời nâng cao chất lượng gia sư và đảm bảo chất lượng dạy và học đạt hiệu quả cao</w:t>
      </w:r>
    </w:p>
    <w:p w:rsidR="00F06A82" w:rsidRDefault="00F06A82" w:rsidP="00F06A82">
      <w:pPr>
        <w:pStyle w:val="u2"/>
      </w:pPr>
      <w:bookmarkStart w:id="19" w:name="_Toc525506913"/>
      <w:r>
        <w:t>Đặc điểm người dùng</w:t>
      </w:r>
      <w:bookmarkEnd w:id="19"/>
    </w:p>
    <w:p w:rsidR="00F06F59" w:rsidRDefault="00F06F59" w:rsidP="00C45EAF">
      <w:pPr>
        <w:pStyle w:val="InfoBlue"/>
        <w:numPr>
          <w:ilvl w:val="0"/>
          <w:numId w:val="10"/>
        </w:numPr>
      </w:pPr>
      <w:r w:rsidRPr="001E013A">
        <w:rPr>
          <w:color w:val="FF0000"/>
        </w:rPr>
        <w:t xml:space="preserve">Nhóm đối tượng “Sinh viên”: </w:t>
      </w:r>
      <w:r w:rsidRPr="00486B72">
        <w:t>thông qua ứng dụng, sinh viên có thể chủ động apply vào các lớp dạy phù hợp và nhanh chóng, đồng thời sinh viên cũng có thể tự upload profile của bản thân để Phụ huynh, Học sinh chủ động liên hệ nếu cần thuê.</w:t>
      </w:r>
    </w:p>
    <w:p w:rsidR="00F06F59" w:rsidRPr="006A320C" w:rsidRDefault="00F06F59" w:rsidP="00C45EAF">
      <w:pPr>
        <w:pStyle w:val="InfoBlue"/>
        <w:numPr>
          <w:ilvl w:val="0"/>
          <w:numId w:val="10"/>
        </w:numPr>
      </w:pPr>
      <w:r w:rsidRPr="001E013A">
        <w:rPr>
          <w:color w:val="FF0000"/>
        </w:rPr>
        <w:t xml:space="preserve">Nhóm đối tượng “Phụ huynh, Học sinh”: </w:t>
      </w:r>
      <w:r w:rsidRPr="00486B72">
        <w:t>thông qua ứng dụng, phụ huynh và học sinh có thể chủ động liên hệ với với sinh viên họ muốn thuê qua việc xem xét các profile của sinh viên, đồng thời phụ huynh có thể đăng các thông tin tuyển dụng và yêu cầu về gia sư trên app để tìm gia sư cho con em mình.</w:t>
      </w:r>
    </w:p>
    <w:p w:rsidR="00F06F59" w:rsidRPr="00F06F59" w:rsidRDefault="00F06F59" w:rsidP="00F06F59"/>
    <w:p w:rsidR="00F06A82" w:rsidRPr="00F06A82" w:rsidRDefault="00F06A82" w:rsidP="00F06A82"/>
    <w:p w:rsidR="0050513B" w:rsidRDefault="00906FAF">
      <w:pPr>
        <w:pStyle w:val="u1"/>
      </w:pPr>
      <w:bookmarkStart w:id="20" w:name="_Toc525506914"/>
      <w:r>
        <w:lastRenderedPageBreak/>
        <w:t>YÊU CẦU CỤ THỂ</w:t>
      </w:r>
      <w:bookmarkEnd w:id="20"/>
    </w:p>
    <w:p w:rsidR="0050513B" w:rsidRDefault="00CC0878">
      <w:pPr>
        <w:pStyle w:val="u2"/>
      </w:pPr>
      <w:bookmarkStart w:id="21" w:name="_Toc525506915"/>
      <w:r>
        <w:t>Chức năng</w:t>
      </w:r>
      <w:bookmarkEnd w:id="21"/>
    </w:p>
    <w:p w:rsidR="0050513B" w:rsidRDefault="0050513B" w:rsidP="0050513B">
      <w:pPr>
        <w:pStyle w:val="u3"/>
      </w:pPr>
      <w:r>
        <w:t>&lt;</w:t>
      </w:r>
      <w:r w:rsidR="00EA121D">
        <w:t xml:space="preserve">1. </w:t>
      </w:r>
      <w:r w:rsidR="00382B2A">
        <w:t>Chức năng đăng ký</w:t>
      </w:r>
      <w:r w:rsidR="000E1BA8">
        <w:t xml:space="preserve"> </w:t>
      </w:r>
      <w:r>
        <w:t>&gt;</w:t>
      </w:r>
    </w:p>
    <w:p w:rsidR="00F26E3B" w:rsidRDefault="00B43796" w:rsidP="00C45EAF">
      <w:pPr>
        <w:pStyle w:val="InfoBlue"/>
      </w:pPr>
      <w:r>
        <w:t>Cho phép người dùng đăng ký tài khoản mới</w:t>
      </w:r>
      <w:r w:rsidR="0052723D">
        <w:t xml:space="preserve"> bằng tài khoản google, bằng số điện thoại  hoặc tài khoản facebook để sử dụng app</w:t>
      </w:r>
      <w:r w:rsidR="00F26E3B">
        <w:t xml:space="preserve">. </w:t>
      </w:r>
    </w:p>
    <w:p w:rsidR="000E1BA8" w:rsidRDefault="000E1BA8" w:rsidP="000E1BA8">
      <w:pPr>
        <w:pStyle w:val="u3"/>
      </w:pPr>
      <w:r>
        <w:t>&lt;</w:t>
      </w:r>
      <w:r w:rsidR="00EA121D">
        <w:t xml:space="preserve">2. </w:t>
      </w:r>
      <w:r>
        <w:t>Chức năng đăng nhập&gt;</w:t>
      </w:r>
    </w:p>
    <w:p w:rsidR="000E1BA8" w:rsidRDefault="00677DC3" w:rsidP="00C45EAF">
      <w:pPr>
        <w:pStyle w:val="InfoBlue"/>
      </w:pPr>
      <w:r>
        <w:t>Yêu cầu người dùng đăng nhập (nếu có tài khoản) trước khi vào ứng dụng để dễ dàng quản lý và hỗ trợ các tính năng cho người dùng</w:t>
      </w:r>
    </w:p>
    <w:p w:rsidR="00F95300" w:rsidRDefault="00F95300" w:rsidP="00F95300">
      <w:pPr>
        <w:pStyle w:val="u3"/>
      </w:pPr>
      <w:r>
        <w:t>&lt;</w:t>
      </w:r>
      <w:r w:rsidR="00EA121D">
        <w:t xml:space="preserve">3. </w:t>
      </w:r>
      <w:r>
        <w:t>Chức năng phân quyền&gt;</w:t>
      </w:r>
    </w:p>
    <w:p w:rsidR="00F95300" w:rsidRDefault="00C04B16" w:rsidP="00C45EAF">
      <w:pPr>
        <w:pStyle w:val="InfoBlue"/>
      </w:pPr>
      <w:r>
        <w:t>Ứng dụng chia làm 2 phân quyền sử dụng:</w:t>
      </w:r>
    </w:p>
    <w:p w:rsidR="00C04B16" w:rsidRDefault="00C04B16" w:rsidP="00C04B16">
      <w:pPr>
        <w:pStyle w:val="ThnVnban"/>
        <w:spacing w:line="360" w:lineRule="auto"/>
        <w:ind w:left="720"/>
        <w:rPr>
          <w:rFonts w:ascii="Tahoma" w:hAnsi="Tahoma" w:cs="Tahoma"/>
          <w:i/>
          <w:sz w:val="20"/>
          <w:szCs w:val="20"/>
          <w:lang w:val="en-US"/>
        </w:rPr>
      </w:pPr>
      <w:r w:rsidRPr="00042BBB">
        <w:rPr>
          <w:rFonts w:ascii="Tahoma" w:hAnsi="Tahoma" w:cs="Tahoma"/>
          <w:i/>
          <w:color w:val="FF0000"/>
          <w:sz w:val="20"/>
          <w:szCs w:val="20"/>
          <w:lang w:val="en-US"/>
        </w:rPr>
        <w:t xml:space="preserve">- </w:t>
      </w:r>
      <w:r w:rsidR="007D5505" w:rsidRPr="00042BBB">
        <w:rPr>
          <w:rFonts w:ascii="Tahoma" w:hAnsi="Tahoma" w:cs="Tahoma"/>
          <w:i/>
          <w:color w:val="FF0000"/>
          <w:sz w:val="20"/>
          <w:szCs w:val="20"/>
          <w:lang w:val="en-US"/>
        </w:rPr>
        <w:t>Phân quyền</w:t>
      </w:r>
      <w:r w:rsidRPr="00042BBB">
        <w:rPr>
          <w:rFonts w:ascii="Tahoma" w:hAnsi="Tahoma" w:cs="Tahoma"/>
          <w:i/>
          <w:color w:val="FF0000"/>
          <w:sz w:val="20"/>
          <w:szCs w:val="20"/>
          <w:lang w:val="en-US"/>
        </w:rPr>
        <w:t xml:space="preserve"> “Gia sư”: </w:t>
      </w:r>
      <w:r w:rsidRPr="00E97B16">
        <w:rPr>
          <w:rFonts w:ascii="Tahoma" w:hAnsi="Tahoma" w:cs="Tahoma"/>
          <w:i/>
          <w:color w:val="0000FF"/>
          <w:sz w:val="20"/>
          <w:szCs w:val="20"/>
          <w:lang w:val="en-US"/>
        </w:rPr>
        <w:t>nếu người dùng là đối tượng gia sư, đang muốn tìm kiếm lớp dạy phù hợp cho mình</w:t>
      </w:r>
      <w:r w:rsidR="003D1A91" w:rsidRPr="00E97B16">
        <w:rPr>
          <w:rFonts w:ascii="Tahoma" w:hAnsi="Tahoma" w:cs="Tahoma"/>
          <w:i/>
          <w:color w:val="0000FF"/>
          <w:sz w:val="20"/>
          <w:szCs w:val="20"/>
          <w:lang w:val="en-US"/>
        </w:rPr>
        <w:t xml:space="preserve">. </w:t>
      </w:r>
      <w:r w:rsidR="00545331" w:rsidRPr="00E97B16">
        <w:rPr>
          <w:rFonts w:ascii="Tahoma" w:hAnsi="Tahoma" w:cs="Tahoma"/>
          <w:i/>
          <w:color w:val="0000FF"/>
          <w:sz w:val="20"/>
          <w:szCs w:val="20"/>
          <w:lang w:val="en-US"/>
        </w:rPr>
        <w:t>Đối với p</w:t>
      </w:r>
      <w:r w:rsidR="00F7182D" w:rsidRPr="00E97B16">
        <w:rPr>
          <w:rFonts w:ascii="Tahoma" w:hAnsi="Tahoma" w:cs="Tahoma"/>
          <w:i/>
          <w:color w:val="0000FF"/>
          <w:sz w:val="20"/>
          <w:szCs w:val="20"/>
          <w:lang w:val="en-US"/>
        </w:rPr>
        <w:t>hân</w:t>
      </w:r>
      <w:r w:rsidR="00545331" w:rsidRPr="00E97B16">
        <w:rPr>
          <w:rFonts w:ascii="Tahoma" w:hAnsi="Tahoma" w:cs="Tahoma"/>
          <w:i/>
          <w:color w:val="0000FF"/>
          <w:sz w:val="20"/>
          <w:szCs w:val="20"/>
          <w:lang w:val="en-US"/>
        </w:rPr>
        <w:t xml:space="preserve"> quyền “Gia sư”, người dùng có thể thực hiện các chức năng như: Tìm kiếm lớp, Cập nhật CV, Đánh giá, Nạp coin, Thanh </w:t>
      </w:r>
      <w:r w:rsidR="00E6494B" w:rsidRPr="00E97B16">
        <w:rPr>
          <w:rFonts w:ascii="Tahoma" w:hAnsi="Tahoma" w:cs="Tahoma"/>
          <w:i/>
          <w:color w:val="0000FF"/>
          <w:sz w:val="20"/>
          <w:szCs w:val="20"/>
          <w:lang w:val="en-US"/>
        </w:rPr>
        <w:t>t</w:t>
      </w:r>
      <w:r w:rsidR="00545331" w:rsidRPr="00E97B16">
        <w:rPr>
          <w:rFonts w:ascii="Tahoma" w:hAnsi="Tahoma" w:cs="Tahoma"/>
          <w:i/>
          <w:color w:val="0000FF"/>
          <w:sz w:val="20"/>
          <w:szCs w:val="20"/>
          <w:lang w:val="en-US"/>
        </w:rPr>
        <w:t>oán, Tìm kiếm thông minh</w:t>
      </w:r>
      <w:r w:rsidR="00A87898" w:rsidRPr="00E97B16">
        <w:rPr>
          <w:rFonts w:ascii="Tahoma" w:hAnsi="Tahoma" w:cs="Tahoma"/>
          <w:i/>
          <w:color w:val="0000FF"/>
          <w:sz w:val="20"/>
          <w:szCs w:val="20"/>
          <w:lang w:val="en-US"/>
        </w:rPr>
        <w:t xml:space="preserve">, </w:t>
      </w:r>
      <w:r w:rsidR="00276DBA" w:rsidRPr="00E97B16">
        <w:rPr>
          <w:rFonts w:ascii="Tahoma" w:hAnsi="Tahoma" w:cs="Tahoma"/>
          <w:i/>
          <w:color w:val="0000FF"/>
          <w:sz w:val="20"/>
          <w:szCs w:val="20"/>
          <w:lang w:val="en-US"/>
        </w:rPr>
        <w:t>Đăng ký làm cộng tác với app</w:t>
      </w:r>
    </w:p>
    <w:p w:rsidR="00C04B16" w:rsidRDefault="00C04B16" w:rsidP="00C04B16">
      <w:pPr>
        <w:pStyle w:val="ThnVnban"/>
        <w:spacing w:line="360" w:lineRule="auto"/>
        <w:ind w:left="720"/>
        <w:rPr>
          <w:rFonts w:ascii="Tahoma" w:hAnsi="Tahoma" w:cs="Tahoma"/>
          <w:i/>
          <w:sz w:val="20"/>
          <w:szCs w:val="20"/>
          <w:lang w:val="en-US"/>
        </w:rPr>
      </w:pPr>
      <w:r w:rsidRPr="00042BBB">
        <w:rPr>
          <w:rFonts w:ascii="Tahoma" w:hAnsi="Tahoma" w:cs="Tahoma"/>
          <w:i/>
          <w:color w:val="FF0000"/>
          <w:sz w:val="20"/>
          <w:szCs w:val="20"/>
          <w:lang w:val="en-US"/>
        </w:rPr>
        <w:t xml:space="preserve">- </w:t>
      </w:r>
      <w:r w:rsidR="007D5505" w:rsidRPr="00042BBB">
        <w:rPr>
          <w:rFonts w:ascii="Tahoma" w:hAnsi="Tahoma" w:cs="Tahoma"/>
          <w:i/>
          <w:color w:val="FF0000"/>
          <w:sz w:val="20"/>
          <w:szCs w:val="20"/>
          <w:lang w:val="en-US"/>
        </w:rPr>
        <w:t>Phân quyền</w:t>
      </w:r>
      <w:r w:rsidRPr="00042BBB">
        <w:rPr>
          <w:rFonts w:ascii="Tahoma" w:hAnsi="Tahoma" w:cs="Tahoma"/>
          <w:i/>
          <w:color w:val="FF0000"/>
          <w:sz w:val="20"/>
          <w:szCs w:val="20"/>
          <w:lang w:val="en-US"/>
        </w:rPr>
        <w:t xml:space="preserve"> “Phụ huynh, Học sinh”: </w:t>
      </w:r>
      <w:r w:rsidRPr="00E97B16">
        <w:rPr>
          <w:rFonts w:ascii="Tahoma" w:hAnsi="Tahoma" w:cs="Tahoma"/>
          <w:i/>
          <w:color w:val="0000FF"/>
          <w:sz w:val="20"/>
          <w:szCs w:val="20"/>
          <w:lang w:val="en-US"/>
        </w:rPr>
        <w:t>nếu người dùng là đối tượng phụ huynh (hoặc học sinh), đang muốn tìm kiếm một gia sư cho mình (hoặc con mình).</w:t>
      </w:r>
      <w:r w:rsidR="00F7182D" w:rsidRPr="00E97B16">
        <w:rPr>
          <w:rFonts w:ascii="Tahoma" w:hAnsi="Tahoma" w:cs="Tahoma"/>
          <w:i/>
          <w:color w:val="0000FF"/>
          <w:sz w:val="20"/>
          <w:szCs w:val="20"/>
          <w:lang w:val="en-US"/>
        </w:rPr>
        <w:t xml:space="preserve"> Đối với phân quyền “Phụ huynh, Học sinh”, người dùng có thể thực hiện các chức năng như: Tìm kiếm gia sư, Đăng tin tìm gia sư, Đánh giá, Nạp coin, Thanh toán, Tìm kiếm thông minh</w:t>
      </w:r>
    </w:p>
    <w:p w:rsidR="00097552" w:rsidRDefault="00097552" w:rsidP="00097552">
      <w:pPr>
        <w:pStyle w:val="u3"/>
      </w:pPr>
      <w:r>
        <w:t>&lt;</w:t>
      </w:r>
      <w:r w:rsidR="00EA121D">
        <w:t xml:space="preserve">4. </w:t>
      </w:r>
      <w:r w:rsidR="007153E9">
        <w:t>Chức năng tìm</w:t>
      </w:r>
      <w:r w:rsidR="006A7B5E">
        <w:t xml:space="preserve"> kiếm</w:t>
      </w:r>
      <w:r w:rsidR="007153E9">
        <w:t xml:space="preserve"> lớp</w:t>
      </w:r>
      <w:r>
        <w:t>&gt;</w:t>
      </w:r>
    </w:p>
    <w:p w:rsidR="003B073C" w:rsidRDefault="00A53B60" w:rsidP="00C45EAF">
      <w:pPr>
        <w:pStyle w:val="InfoBlue"/>
      </w:pPr>
      <w:r>
        <w:t xml:space="preserve">- </w:t>
      </w:r>
      <w:r w:rsidR="00ED29EE">
        <w:t>Áp dụng cho phân quyền “Gia sư”</w:t>
      </w:r>
      <w:r w:rsidR="00C16E51">
        <w:t xml:space="preserve"> </w:t>
      </w:r>
    </w:p>
    <w:p w:rsidR="00097552" w:rsidRDefault="003B073C" w:rsidP="00C45EAF">
      <w:pPr>
        <w:pStyle w:val="InfoBlue"/>
      </w:pPr>
      <w:r>
        <w:t xml:space="preserve">- </w:t>
      </w:r>
      <w:r w:rsidR="00F03714">
        <w:t xml:space="preserve">Người dùng sử dụng chức năng này để tìm kiếm danh sách các lớp hiện hữu trong ứng dụng và chọn lớp ưng ý cho mình. </w:t>
      </w:r>
    </w:p>
    <w:p w:rsidR="00097552" w:rsidRDefault="00097552" w:rsidP="00097552">
      <w:pPr>
        <w:pStyle w:val="u3"/>
      </w:pPr>
      <w:r>
        <w:t>&lt;</w:t>
      </w:r>
      <w:r w:rsidR="00EA121D">
        <w:t xml:space="preserve">5. </w:t>
      </w:r>
      <w:r w:rsidR="007153E9">
        <w:t xml:space="preserve">Chức năng tìm </w:t>
      </w:r>
      <w:r w:rsidR="006A7B5E">
        <w:t xml:space="preserve">kiếm </w:t>
      </w:r>
      <w:r w:rsidR="007153E9">
        <w:t>gia sư</w:t>
      </w:r>
      <w:r>
        <w:t>&gt;</w:t>
      </w:r>
    </w:p>
    <w:p w:rsidR="003B073C" w:rsidRDefault="00A53B60" w:rsidP="00C45EAF">
      <w:pPr>
        <w:pStyle w:val="InfoBlue"/>
      </w:pPr>
      <w:r>
        <w:t xml:space="preserve">- </w:t>
      </w:r>
      <w:r w:rsidR="001E78D1">
        <w:t>Áp dụng cho phân quyền “</w:t>
      </w:r>
      <w:r w:rsidR="00E57875">
        <w:t xml:space="preserve">Phụ huynh, Học sinh” </w:t>
      </w:r>
    </w:p>
    <w:p w:rsidR="00097552" w:rsidRDefault="003B073C" w:rsidP="00C45EAF">
      <w:pPr>
        <w:pStyle w:val="InfoBlue"/>
      </w:pPr>
      <w:r>
        <w:t xml:space="preserve">- </w:t>
      </w:r>
      <w:r w:rsidR="00E57875">
        <w:t xml:space="preserve">Người dùng sử dụng chức năng này để tìm kiếm danh sách các gia sư </w:t>
      </w:r>
      <w:r w:rsidR="004551C2">
        <w:t>và chọn lọc gia sư theo yêu cầu của mình</w:t>
      </w:r>
    </w:p>
    <w:p w:rsidR="00097552" w:rsidRDefault="00097552" w:rsidP="00097552">
      <w:pPr>
        <w:pStyle w:val="u3"/>
      </w:pPr>
      <w:r>
        <w:lastRenderedPageBreak/>
        <w:t>&lt;</w:t>
      </w:r>
      <w:r w:rsidR="00EA121D">
        <w:t xml:space="preserve">6. </w:t>
      </w:r>
      <w:r w:rsidR="00902021">
        <w:t>Chức năng</w:t>
      </w:r>
      <w:r w:rsidR="00F25795">
        <w:t xml:space="preserve"> đăng tin tìm gia sư</w:t>
      </w:r>
      <w:r>
        <w:t>&gt;</w:t>
      </w:r>
    </w:p>
    <w:p w:rsidR="008F6A9D" w:rsidRDefault="008F6A9D" w:rsidP="00C45EAF">
      <w:pPr>
        <w:pStyle w:val="InfoBlue"/>
      </w:pPr>
      <w:r>
        <w:t xml:space="preserve">- </w:t>
      </w:r>
      <w:r w:rsidR="00A53B60">
        <w:t>Áp dụng cho phân quyền</w:t>
      </w:r>
      <w:r>
        <w:t xml:space="preserve"> “Phụ huynh, Học sinh” </w:t>
      </w:r>
    </w:p>
    <w:p w:rsidR="00CF370D" w:rsidRPr="00CF370D" w:rsidRDefault="008F6A9D" w:rsidP="00C45EAF">
      <w:pPr>
        <w:pStyle w:val="InfoBlue"/>
      </w:pPr>
      <w:r>
        <w:t xml:space="preserve">- </w:t>
      </w:r>
      <w:r w:rsidR="00274304">
        <w:t xml:space="preserve">Người dùng sử dụng chức năng này để đăng tin về lớp học mà mình muốn tìm gia sư, </w:t>
      </w:r>
      <w:r w:rsidR="00CF370D">
        <w:t>thông tin bao gồm: môn học, lớp học, thời gian, mức lương, yêu cầu khác,…</w:t>
      </w:r>
      <w:r w:rsidR="00836E91">
        <w:t xml:space="preserve"> và thông tin này sau khi được kiểm duyệt sẽ </w:t>
      </w:r>
      <w:r w:rsidR="00BC7C01">
        <w:t>đưa lên trên mục Danh sách lớp mới</w:t>
      </w:r>
      <w:r w:rsidR="001A60C1">
        <w:t xml:space="preserve"> để các </w:t>
      </w:r>
      <w:r w:rsidR="00AD53E3">
        <w:t>G</w:t>
      </w:r>
      <w:r w:rsidR="001A60C1">
        <w:t>ia sư có thể nhìn thấy</w:t>
      </w:r>
    </w:p>
    <w:p w:rsidR="00097552" w:rsidRDefault="00097552" w:rsidP="00097552">
      <w:pPr>
        <w:pStyle w:val="u3"/>
      </w:pPr>
      <w:r>
        <w:t>&lt;</w:t>
      </w:r>
      <w:r w:rsidR="00EA121D">
        <w:t xml:space="preserve">7. </w:t>
      </w:r>
      <w:r w:rsidR="00F25795">
        <w:t xml:space="preserve">Chức năng </w:t>
      </w:r>
      <w:r w:rsidR="00902E8C">
        <w:t>cập nhật</w:t>
      </w:r>
      <w:r w:rsidR="00E51A65">
        <w:t xml:space="preserve"> CV</w:t>
      </w:r>
      <w:r>
        <w:t>&gt;</w:t>
      </w:r>
    </w:p>
    <w:p w:rsidR="004638D1" w:rsidRDefault="00AC03CC" w:rsidP="00C45EAF">
      <w:pPr>
        <w:pStyle w:val="InfoBlue"/>
      </w:pPr>
      <w:r>
        <w:t xml:space="preserve">- </w:t>
      </w:r>
      <w:r w:rsidR="00B24BFF">
        <w:t>Áp dụng cho phân quyền “</w:t>
      </w:r>
      <w:r w:rsidR="00C31832">
        <w:t>Gia sư</w:t>
      </w:r>
      <w:r w:rsidR="00DB3C2E">
        <w:t>”</w:t>
      </w:r>
    </w:p>
    <w:p w:rsidR="004638D1" w:rsidRPr="004638D1" w:rsidRDefault="004638D1" w:rsidP="00C45EAF">
      <w:pPr>
        <w:pStyle w:val="InfoBlue"/>
      </w:pPr>
      <w:r>
        <w:t xml:space="preserve">- </w:t>
      </w:r>
      <w:r w:rsidR="009F44EF">
        <w:t xml:space="preserve">Người dùng sử dụng chức năng này để tạo và cập nhật một CV “duy nhất” </w:t>
      </w:r>
      <w:r w:rsidR="0022638F">
        <w:t>với các thông tin như: họ tên, ảnh đại diện, sinh viên trường, môn dạy, thời gian có thể dạy, mức lương yêu cầu, yêu cầu khác,..</w:t>
      </w:r>
      <w:r w:rsidR="00120D2A">
        <w:t xml:space="preserve"> và CV này sau khi được hệ thống kiểm duyệt sẽ đưa lên mục </w:t>
      </w:r>
      <w:r w:rsidR="008A04B4">
        <w:t>Danh sách gia sử để các Phụ huynh và Học sinh có thể nhìn thấy</w:t>
      </w:r>
    </w:p>
    <w:p w:rsidR="00097552" w:rsidRDefault="00097552" w:rsidP="00097552">
      <w:pPr>
        <w:pStyle w:val="u3"/>
      </w:pPr>
      <w:r>
        <w:t>&lt;</w:t>
      </w:r>
      <w:r w:rsidR="00EA121D">
        <w:t xml:space="preserve">8. </w:t>
      </w:r>
      <w:r w:rsidR="006041CD">
        <w:t>Chức năng</w:t>
      </w:r>
      <w:r w:rsidR="009E44D8">
        <w:t xml:space="preserve"> </w:t>
      </w:r>
      <w:r w:rsidR="00A97188">
        <w:t>đánh giá</w:t>
      </w:r>
      <w:r>
        <w:t>&gt;</w:t>
      </w:r>
    </w:p>
    <w:p w:rsidR="00157A3D" w:rsidRPr="00157A3D" w:rsidRDefault="006972F2" w:rsidP="00C45EAF">
      <w:pPr>
        <w:pStyle w:val="InfoBlue"/>
      </w:pPr>
      <w:r>
        <w:t xml:space="preserve">- </w:t>
      </w:r>
      <w:r w:rsidR="00157A3D">
        <w:t>Người dùng sử dụng chức năng này để đánh giá về “cộng sự” của mình sau khi kết thúc mỗi lớp học (Gia sư sẽ đánh giá cho Học sinh và ngược lại). Điểm đánh giá này dùng để tăng/giảm mức độ uy tím của tài khoản và dùng để xem xét thăng hạn tài khoản. Tài khoản có hạng và độ uy tín càng cao thì càng dễ kiếm được lớp dạy và mức lương tốt hơn</w:t>
      </w:r>
    </w:p>
    <w:p w:rsidR="00A97188" w:rsidRDefault="00A97188" w:rsidP="00A97188">
      <w:pPr>
        <w:pStyle w:val="u3"/>
      </w:pPr>
      <w:r>
        <w:t>&lt;</w:t>
      </w:r>
      <w:r w:rsidR="00EA121D">
        <w:t xml:space="preserve">9. </w:t>
      </w:r>
      <w:r w:rsidR="00170C7D">
        <w:t>Chức năng nạp coin</w:t>
      </w:r>
      <w:r>
        <w:t>&gt;</w:t>
      </w:r>
    </w:p>
    <w:p w:rsidR="00A97188" w:rsidRDefault="004B62D0" w:rsidP="00C45EAF">
      <w:pPr>
        <w:pStyle w:val="InfoBlue"/>
      </w:pPr>
      <w:r>
        <w:t xml:space="preserve">- </w:t>
      </w:r>
      <w:r w:rsidR="00E94137">
        <w:t>Người dùng sử dụng chức năng này để nạp coin (coin là đơn vị tiền ảo trên ứng dụng, dùng để thanh toán phí cho mỗi lần giao dịch lớp học thành công)</w:t>
      </w:r>
    </w:p>
    <w:p w:rsidR="00A97188" w:rsidRDefault="00A97188" w:rsidP="00A97188">
      <w:pPr>
        <w:pStyle w:val="u3"/>
      </w:pPr>
      <w:r>
        <w:t>&lt;</w:t>
      </w:r>
      <w:r w:rsidR="00EA121D">
        <w:t xml:space="preserve">10. </w:t>
      </w:r>
      <w:r w:rsidR="00170C7D">
        <w:t>Chức năng thanh toán</w:t>
      </w:r>
      <w:r>
        <w:t>&gt;</w:t>
      </w:r>
    </w:p>
    <w:p w:rsidR="00A97188" w:rsidRPr="001C20F6" w:rsidRDefault="001C20F6" w:rsidP="00C45EAF">
      <w:pPr>
        <w:pStyle w:val="InfoBlue"/>
      </w:pPr>
      <w:r>
        <w:t>-</w:t>
      </w:r>
      <w:r w:rsidR="00344488">
        <w:t xml:space="preserve"> </w:t>
      </w:r>
      <w:r w:rsidR="009E027E">
        <w:t>Người dùng sử dụng chức năng này để thanh toán phí giới thiệu cho hệ thống mỗi khi connect lớp học thành công</w:t>
      </w:r>
    </w:p>
    <w:p w:rsidR="00A97188" w:rsidRDefault="00A97188" w:rsidP="00A97188">
      <w:pPr>
        <w:pStyle w:val="u3"/>
      </w:pPr>
      <w:r>
        <w:t>&lt;</w:t>
      </w:r>
      <w:r w:rsidR="00EA121D">
        <w:t xml:space="preserve">11. </w:t>
      </w:r>
      <w:r w:rsidR="00DE34D5">
        <w:t xml:space="preserve">Chức năng </w:t>
      </w:r>
      <w:r w:rsidR="00EC73B8">
        <w:t>tìm kiếm thông minh</w:t>
      </w:r>
      <w:r>
        <w:t>&gt;</w:t>
      </w:r>
    </w:p>
    <w:p w:rsidR="00A97188" w:rsidRDefault="00B06D3D" w:rsidP="00C45EAF">
      <w:pPr>
        <w:pStyle w:val="InfoBlue"/>
      </w:pPr>
      <w:r>
        <w:t xml:space="preserve">- </w:t>
      </w:r>
      <w:r w:rsidR="008F0AC7">
        <w:t xml:space="preserve">Người dùng sử dụng chức năng này để tìm kiếm “đối tượng” một cách nhanh chóng và phù hợp nhất. </w:t>
      </w:r>
      <w:r w:rsidR="00653968">
        <w:t>Chức năng sẽ kết hợp việc sử dụng AI và các thuật toán chọn lọc có điều kiện</w:t>
      </w:r>
    </w:p>
    <w:p w:rsidR="00A97188" w:rsidRDefault="00A97188" w:rsidP="00A97188">
      <w:pPr>
        <w:pStyle w:val="u3"/>
      </w:pPr>
      <w:r>
        <w:t>&lt;</w:t>
      </w:r>
      <w:r w:rsidR="00EA121D">
        <w:t xml:space="preserve">12. </w:t>
      </w:r>
      <w:r w:rsidR="004274BE">
        <w:t xml:space="preserve">Chức năng </w:t>
      </w:r>
      <w:r w:rsidR="00DA759B">
        <w:t>lock quyền sử dụng</w:t>
      </w:r>
      <w:r>
        <w:t>&gt;</w:t>
      </w:r>
    </w:p>
    <w:p w:rsidR="00A97188" w:rsidRDefault="00383B1D" w:rsidP="00C45EAF">
      <w:pPr>
        <w:pStyle w:val="InfoBlue"/>
      </w:pPr>
      <w:r>
        <w:t xml:space="preserve">- Chức năng này dùng để lock các tài khoản bị report hoặc đánh giá không tốt trong các lớp </w:t>
      </w:r>
      <w:r>
        <w:lastRenderedPageBreak/>
        <w:t>học</w:t>
      </w:r>
      <w:r w:rsidR="0015380D">
        <w:t>. Chức năng này dùng để ngăn chặn và hạn chế các trường hợp lừa đảo và dạy kém chất lượng, nhằm nâng cao chất lượng đội ngũ</w:t>
      </w:r>
      <w:r>
        <w:t xml:space="preserve"> </w:t>
      </w:r>
      <w:r w:rsidR="0043199C">
        <w:t>gia sư</w:t>
      </w:r>
    </w:p>
    <w:p w:rsidR="00A02AC8" w:rsidRDefault="00A02AC8" w:rsidP="00A02AC8">
      <w:pPr>
        <w:pStyle w:val="u3"/>
      </w:pPr>
      <w:r>
        <w:t>&lt;13. Chức năng</w:t>
      </w:r>
      <w:r w:rsidR="001E7C03">
        <w:t xml:space="preserve"> đăng ký làm cộng tác với app</w:t>
      </w:r>
      <w:r>
        <w:t>&gt;</w:t>
      </w:r>
    </w:p>
    <w:p w:rsidR="001E18CB" w:rsidRDefault="00B772C2" w:rsidP="00C45EAF">
      <w:pPr>
        <w:pStyle w:val="InfoBlue"/>
      </w:pPr>
      <w:r>
        <w:t xml:space="preserve">- </w:t>
      </w:r>
      <w:r w:rsidR="00552FF4">
        <w:t xml:space="preserve">Áp </w:t>
      </w:r>
      <w:r w:rsidR="00845A12">
        <w:t xml:space="preserve">dụng cho </w:t>
      </w:r>
      <w:r w:rsidR="001E18CB">
        <w:t>phân quyền “Gia sư”</w:t>
      </w:r>
    </w:p>
    <w:p w:rsidR="001E18CB" w:rsidRPr="001E18CB" w:rsidRDefault="001E18CB" w:rsidP="00C45EAF">
      <w:pPr>
        <w:pStyle w:val="InfoBlue"/>
      </w:pPr>
      <w:r>
        <w:t xml:space="preserve">- </w:t>
      </w:r>
      <w:r w:rsidR="00E46438">
        <w:t xml:space="preserve">Người dùng sử dụng chức năng này để đăng ký làm cộng tác với app. Hệ thống sẽ tiến hành kiểm duyệt và xác thực tài khoản, nếu đủ điểu kiện sẽ </w:t>
      </w:r>
      <w:r w:rsidR="003849BF">
        <w:t>thăng hạng cho tài khoản</w:t>
      </w:r>
      <w:r w:rsidR="00C373F2">
        <w:t xml:space="preserve"> từ “Gia sự tự do"</w:t>
      </w:r>
      <w:r w:rsidR="007359E0">
        <w:t xml:space="preserve"> thành “Gia sư cộng tác” với những quyền lợi và ưu tiên trong việc nhận lớp</w:t>
      </w:r>
    </w:p>
    <w:p w:rsidR="00A97188" w:rsidRDefault="00A97188" w:rsidP="00A97188">
      <w:pPr>
        <w:pStyle w:val="u3"/>
      </w:pPr>
      <w:r>
        <w:t>&lt;</w:t>
      </w:r>
      <w:r w:rsidR="00EA121D">
        <w:t>1</w:t>
      </w:r>
      <w:r w:rsidR="00A02AC8">
        <w:t>4</w:t>
      </w:r>
      <w:r w:rsidR="00EA121D">
        <w:t xml:space="preserve">. </w:t>
      </w:r>
      <w:r w:rsidR="008A55D2">
        <w:t>Chức năng</w:t>
      </w:r>
      <w:r w:rsidR="00B85321">
        <w:t xml:space="preserve"> </w:t>
      </w:r>
      <w:r w:rsidR="00E022BE">
        <w:t>thăng hạng tài khoản</w:t>
      </w:r>
      <w:r>
        <w:t>&gt;</w:t>
      </w:r>
    </w:p>
    <w:p w:rsidR="00097552" w:rsidRDefault="00F104DD" w:rsidP="00C45EAF">
      <w:pPr>
        <w:pStyle w:val="InfoBlue"/>
      </w:pPr>
      <w:r>
        <w:t xml:space="preserve">- Chức năng này dùng để thăng/giảm hạng của tài khoản dựa vào sự đánh giá </w:t>
      </w:r>
      <w:r w:rsidR="00B7489C">
        <w:t>đối với tài khoản đó</w:t>
      </w:r>
      <w:r w:rsidR="00A278AC">
        <w:t>, tài khoản có hạng càng cao thì độ uy tín và khả năng nhận được lớp tốt cũng càng cao</w:t>
      </w:r>
    </w:p>
    <w:p w:rsidR="00352314" w:rsidRDefault="00352314" w:rsidP="00352314">
      <w:pPr>
        <w:pStyle w:val="u3"/>
      </w:pPr>
      <w:r>
        <w:t>&lt;</w:t>
      </w:r>
      <w:r>
        <w:t>15. Chức năng Hỏi Đáp</w:t>
      </w:r>
      <w:r>
        <w:t>&gt;</w:t>
      </w:r>
    </w:p>
    <w:p w:rsidR="00352314" w:rsidRDefault="00352314" w:rsidP="00352314">
      <w:pPr>
        <w:pStyle w:val="InfoBlue"/>
      </w:pPr>
      <w:r>
        <w:t xml:space="preserve">- </w:t>
      </w:r>
      <w:r w:rsidR="00EE7EC9">
        <w:t xml:space="preserve">Người dùng sử dụng chức năng này để đăng bài tập cần hỏi kèm theo </w:t>
      </w:r>
      <w:r w:rsidR="008F043F">
        <w:t xml:space="preserve">số coin cho những câu trả lời từ tài khoản Gia sư </w:t>
      </w:r>
      <w:r w:rsidR="005D1E97">
        <w:t>cộng tác, các bài đăng này sẽ được hiển thị trên mục Newsfeed Hỏi Đáp, các tài khoản Gia sư tự do vẫn có thể vào trả lời giúp đỡ mà không nhận được số coin</w:t>
      </w:r>
    </w:p>
    <w:p w:rsidR="00352314" w:rsidRPr="00352314" w:rsidRDefault="00352314" w:rsidP="00352314">
      <w:pPr>
        <w:pStyle w:val="ThnVnban"/>
        <w:rPr>
          <w:lang w:val="en-US"/>
        </w:rPr>
      </w:pPr>
    </w:p>
    <w:p w:rsidR="00AA4B45" w:rsidRDefault="00AA4B45" w:rsidP="00AA4B45">
      <w:pPr>
        <w:pStyle w:val="u2"/>
      </w:pPr>
      <w:bookmarkStart w:id="22" w:name="_Toc525506916"/>
      <w:r>
        <w:lastRenderedPageBreak/>
        <w:t>Giao diện người dùng</w:t>
      </w:r>
      <w:bookmarkEnd w:id="22"/>
    </w:p>
    <w:p w:rsidR="00D12EC7" w:rsidRDefault="00D12EC7" w:rsidP="00D12EC7">
      <w:pPr>
        <w:pStyle w:val="u3"/>
      </w:pPr>
      <w:r>
        <w:t>&lt;</w:t>
      </w:r>
      <w:r w:rsidR="00A73298">
        <w:t xml:space="preserve">1. Giao diện màn hình </w:t>
      </w:r>
      <w:r w:rsidR="006061F5">
        <w:t>I</w:t>
      </w:r>
      <w:r w:rsidR="00E86302">
        <w:t>ntro</w:t>
      </w:r>
      <w:r>
        <w:t>&gt;</w:t>
      </w:r>
    </w:p>
    <w:p w:rsidR="00D12EC7" w:rsidRDefault="00D12EC7" w:rsidP="00D12EC7">
      <w:pPr>
        <w:pStyle w:val="u3"/>
      </w:pPr>
      <w:r>
        <w:t>&lt;</w:t>
      </w:r>
      <w:r w:rsidR="00E86302">
        <w:t xml:space="preserve">2. Giao diện màn hình </w:t>
      </w:r>
      <w:r w:rsidR="006061F5">
        <w:t>Đ</w:t>
      </w:r>
      <w:r w:rsidR="00E86302">
        <w:t>ăng ký</w:t>
      </w:r>
      <w:r>
        <w:t>&gt;</w:t>
      </w:r>
    </w:p>
    <w:p w:rsidR="00D12EC7" w:rsidRDefault="00D12EC7" w:rsidP="00D12EC7">
      <w:pPr>
        <w:pStyle w:val="u3"/>
      </w:pPr>
      <w:r>
        <w:t>&lt;</w:t>
      </w:r>
      <w:r w:rsidR="00E86302">
        <w:t xml:space="preserve">3. Giao diện màn hình </w:t>
      </w:r>
      <w:r w:rsidR="006061F5">
        <w:t>Đ</w:t>
      </w:r>
      <w:r w:rsidR="00E86302">
        <w:t>ăng nhập</w:t>
      </w:r>
      <w:r>
        <w:t>&gt;</w:t>
      </w:r>
    </w:p>
    <w:p w:rsidR="00D12EC7" w:rsidRDefault="00D12EC7" w:rsidP="00D12EC7">
      <w:pPr>
        <w:pStyle w:val="u3"/>
      </w:pPr>
      <w:r>
        <w:t>&lt;</w:t>
      </w:r>
      <w:r w:rsidR="00CD6688">
        <w:t>4. Giao diện màn hình Home</w:t>
      </w:r>
      <w:r>
        <w:t>&gt;</w:t>
      </w:r>
    </w:p>
    <w:p w:rsidR="001D1B3E" w:rsidRPr="001D1B3E" w:rsidRDefault="001D1B3E" w:rsidP="001D1B3E">
      <w:pPr>
        <w:pStyle w:val="u3"/>
      </w:pPr>
      <w:r>
        <w:t>&lt;</w:t>
      </w:r>
      <w:r w:rsidR="00AE5983">
        <w:t>5</w:t>
      </w:r>
      <w:r>
        <w:t xml:space="preserve">. Màn hình </w:t>
      </w:r>
      <w:r w:rsidR="00520EC9">
        <w:t>Newsfeed Hỏi Đáp</w:t>
      </w:r>
      <w:bookmarkStart w:id="23" w:name="_GoBack"/>
      <w:bookmarkEnd w:id="23"/>
      <w:r>
        <w:t>&gt;</w:t>
      </w:r>
    </w:p>
    <w:p w:rsidR="002A085C" w:rsidRDefault="002A085C" w:rsidP="002A085C">
      <w:pPr>
        <w:pStyle w:val="u3"/>
      </w:pPr>
      <w:r>
        <w:t>&lt;</w:t>
      </w:r>
      <w:r w:rsidR="00AE5983">
        <w:t>6.</w:t>
      </w:r>
      <w:r w:rsidR="00DC3B6D">
        <w:t xml:space="preserve"> Giao diện màn hình</w:t>
      </w:r>
      <w:r w:rsidR="00623B4D">
        <w:t xml:space="preserve"> </w:t>
      </w:r>
      <w:r w:rsidR="004A7F16">
        <w:t>Danh sách lớp mới</w:t>
      </w:r>
      <w:r>
        <w:t>&gt;</w:t>
      </w:r>
    </w:p>
    <w:p w:rsidR="002A085C" w:rsidRDefault="002A085C" w:rsidP="002A085C">
      <w:pPr>
        <w:pStyle w:val="u3"/>
      </w:pPr>
      <w:r>
        <w:t>&lt;</w:t>
      </w:r>
      <w:r w:rsidR="00AE5983">
        <w:t>7</w:t>
      </w:r>
      <w:r w:rsidR="004A7F16">
        <w:t>. Màn hình Danh sách gia sư</w:t>
      </w:r>
      <w:r>
        <w:t>&gt;</w:t>
      </w:r>
    </w:p>
    <w:p w:rsidR="002A085C" w:rsidRDefault="002A085C" w:rsidP="002A085C">
      <w:pPr>
        <w:pStyle w:val="u3"/>
      </w:pPr>
      <w:r>
        <w:t>&lt;</w:t>
      </w:r>
      <w:r w:rsidR="00BD63AE">
        <w:t>8</w:t>
      </w:r>
      <w:r w:rsidR="00A71E6C">
        <w:t>. Màn</w:t>
      </w:r>
      <w:r w:rsidR="00BD63AE">
        <w:t xml:space="preserve"> hình Tìm kiếm thông minh</w:t>
      </w:r>
      <w:r>
        <w:t>&gt;</w:t>
      </w:r>
    </w:p>
    <w:p w:rsidR="002A085C" w:rsidRDefault="002A085C" w:rsidP="002A085C">
      <w:pPr>
        <w:pStyle w:val="u3"/>
      </w:pPr>
      <w:r>
        <w:t>&lt;</w:t>
      </w:r>
      <w:r w:rsidR="00A71E6C">
        <w:t xml:space="preserve">9. </w:t>
      </w:r>
      <w:r w:rsidR="003C5A82">
        <w:t>Màn hình</w:t>
      </w:r>
      <w:r w:rsidR="000D0AC2">
        <w:t xml:space="preserve"> </w:t>
      </w:r>
      <w:r w:rsidR="000D0AC2">
        <w:tab/>
        <w:t>Quản lý tài khoản</w:t>
      </w:r>
      <w:r>
        <w:t>&gt;</w:t>
      </w:r>
    </w:p>
    <w:p w:rsidR="002A085C" w:rsidRDefault="002A085C" w:rsidP="002A085C">
      <w:pPr>
        <w:pStyle w:val="u3"/>
      </w:pPr>
      <w:r>
        <w:t>&lt;</w:t>
      </w:r>
      <w:r w:rsidR="00BF3F30">
        <w:t xml:space="preserve">10. Màn hình </w:t>
      </w:r>
      <w:r w:rsidR="0014618E">
        <w:t xml:space="preserve">Đăng tin tìm </w:t>
      </w:r>
      <w:r w:rsidR="00777BBF">
        <w:t>gia sư</w:t>
      </w:r>
      <w:r>
        <w:t>&gt;</w:t>
      </w:r>
    </w:p>
    <w:p w:rsidR="002A085C" w:rsidRDefault="002A085C" w:rsidP="002A085C">
      <w:pPr>
        <w:pStyle w:val="u3"/>
      </w:pPr>
      <w:r>
        <w:t>&lt;</w:t>
      </w:r>
      <w:r w:rsidR="00777BBF">
        <w:t xml:space="preserve">11. Màn hình </w:t>
      </w:r>
      <w:r w:rsidR="008E6FD7">
        <w:t>Tạo/Cập nhật CV</w:t>
      </w:r>
      <w:r>
        <w:t>&gt;</w:t>
      </w:r>
    </w:p>
    <w:p w:rsidR="002A085C" w:rsidRDefault="002A085C" w:rsidP="002A085C">
      <w:pPr>
        <w:pStyle w:val="u3"/>
      </w:pPr>
      <w:r>
        <w:t>&lt;</w:t>
      </w:r>
      <w:r w:rsidR="006E1B98">
        <w:t xml:space="preserve">12. </w:t>
      </w:r>
      <w:r w:rsidR="002522B1">
        <w:t>Màn hình</w:t>
      </w:r>
      <w:r w:rsidR="00E665B0">
        <w:t xml:space="preserve"> Đánh giá chất lượng</w:t>
      </w:r>
      <w:r>
        <w:t>&gt;</w:t>
      </w:r>
    </w:p>
    <w:p w:rsidR="003A1CCF" w:rsidRDefault="003A1CCF" w:rsidP="003A1CCF">
      <w:pPr>
        <w:pStyle w:val="u3"/>
      </w:pPr>
      <w:r>
        <w:t>&lt;13. Màn hình Nạp coin&gt;</w:t>
      </w:r>
    </w:p>
    <w:p w:rsidR="003A1CCF" w:rsidRDefault="003A1CCF" w:rsidP="003A1CCF">
      <w:pPr>
        <w:pStyle w:val="u3"/>
      </w:pPr>
      <w:r>
        <w:t>&lt;14. Màn hình</w:t>
      </w:r>
      <w:r w:rsidR="00D05409">
        <w:t xml:space="preserve"> Thanh toán</w:t>
      </w:r>
      <w:r>
        <w:t>&gt;</w:t>
      </w:r>
    </w:p>
    <w:p w:rsidR="003A1CCF" w:rsidRPr="003A1CCF" w:rsidRDefault="003A1CCF" w:rsidP="00AC0C8F">
      <w:pPr>
        <w:pStyle w:val="u3"/>
      </w:pPr>
      <w:r>
        <w:t>&lt;</w:t>
      </w:r>
      <w:r w:rsidR="00260338">
        <w:t>15</w:t>
      </w:r>
      <w:r>
        <w:t xml:space="preserve">. Màn hình </w:t>
      </w:r>
      <w:r w:rsidR="001D1035">
        <w:t>Thông báo cho bạn</w:t>
      </w:r>
      <w:r>
        <w:t>&gt;</w:t>
      </w:r>
    </w:p>
    <w:p w:rsidR="003F7FB9" w:rsidRPr="003F7FB9" w:rsidRDefault="003F7FB9" w:rsidP="003F7FB9">
      <w:pPr>
        <w:pStyle w:val="ThnVnban"/>
        <w:rPr>
          <w:lang w:val="en-US"/>
        </w:rPr>
      </w:pPr>
    </w:p>
    <w:p w:rsidR="0050513B" w:rsidRDefault="006077CD">
      <w:pPr>
        <w:pStyle w:val="u2"/>
      </w:pPr>
      <w:bookmarkStart w:id="24" w:name="_Toc525506917"/>
      <w:r>
        <w:t>Khả năng sử dụng</w:t>
      </w:r>
      <w:bookmarkEnd w:id="24"/>
    </w:p>
    <w:p w:rsidR="006D300A" w:rsidRDefault="006021CD" w:rsidP="00C45EAF">
      <w:pPr>
        <w:pStyle w:val="InfoBlue"/>
      </w:pPr>
      <w:r>
        <w:t xml:space="preserve">- </w:t>
      </w:r>
      <w:r w:rsidR="00CF3837">
        <w:t>Là một ứng dụng được thiết kế đơn giản</w:t>
      </w:r>
      <w:r w:rsidR="00765E9F">
        <w:t xml:space="preserve"> và thân thiện với người sử dụng</w:t>
      </w:r>
    </w:p>
    <w:p w:rsidR="006D300A" w:rsidRPr="006D300A" w:rsidRDefault="006D300A" w:rsidP="00C45EAF">
      <w:pPr>
        <w:pStyle w:val="InfoBlue"/>
      </w:pPr>
      <w:r>
        <w:t>- C</w:t>
      </w:r>
      <w:r w:rsidR="00765E9F">
        <w:t xml:space="preserve">ác thao tác đơn giản dễ </w:t>
      </w:r>
      <w:r>
        <w:t xml:space="preserve">và </w:t>
      </w:r>
      <w:r w:rsidR="00765E9F">
        <w:t>sử dụng cho người dùn</w:t>
      </w:r>
      <w:r>
        <w:t xml:space="preserve">g dù là những người không am hiểu về công nghệ  </w:t>
      </w:r>
    </w:p>
    <w:p w:rsidR="0050513B" w:rsidRDefault="00916DF6">
      <w:pPr>
        <w:pStyle w:val="u2"/>
      </w:pPr>
      <w:bookmarkStart w:id="25" w:name="_Toc525506918"/>
      <w:r>
        <w:lastRenderedPageBreak/>
        <w:t>Thông báo pháp lý, bản quyền và các thông báo khác</w:t>
      </w:r>
      <w:bookmarkEnd w:id="25"/>
    </w:p>
    <w:p w:rsidR="0050513B" w:rsidRDefault="00A23DE8" w:rsidP="00C45EAF">
      <w:pPr>
        <w:pStyle w:val="InfoBlue"/>
      </w:pPr>
      <w:r>
        <w:t xml:space="preserve">- </w:t>
      </w:r>
      <w:r w:rsidR="00916DF6">
        <w:t>Không có</w:t>
      </w:r>
    </w:p>
    <w:p w:rsidR="0050513B" w:rsidRDefault="008E362A">
      <w:pPr>
        <w:pStyle w:val="u1"/>
      </w:pPr>
      <w:bookmarkStart w:id="26" w:name="_Toc525506919"/>
      <w:r>
        <w:lastRenderedPageBreak/>
        <w:t>TÀI LIỆU THAM KH</w:t>
      </w:r>
      <w:r w:rsidR="00AF29A7">
        <w:t>ẢO</w:t>
      </w:r>
      <w:bookmarkEnd w:id="26"/>
    </w:p>
    <w:bookmarkEnd w:id="2"/>
    <w:bookmarkEnd w:id="3"/>
    <w:bookmarkEnd w:id="4"/>
    <w:bookmarkEnd w:id="5"/>
    <w:bookmarkEnd w:id="6"/>
    <w:bookmarkEnd w:id="7"/>
    <w:bookmarkEnd w:id="9"/>
    <w:bookmarkEnd w:id="10"/>
    <w:p w:rsidR="0050513B" w:rsidRDefault="001837E2" w:rsidP="00C45EAF">
      <w:pPr>
        <w:pStyle w:val="InfoBlue"/>
      </w:pPr>
      <w:r>
        <w:t>[Cung cấp đầy đủ tất cả các tài liệu được tham khảo, xác định từng tài liệu theo tiêu đề, số báo cáo (nếu có thể), ngày và tổ chức xuất bản.]</w:t>
      </w:r>
    </w:p>
    <w:sectPr w:rsidR="0050513B" w:rsidSect="00EA6896">
      <w:headerReference w:type="default" r:id="rId9"/>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CC0" w:rsidRDefault="00D97CC0">
      <w:r>
        <w:separator/>
      </w:r>
    </w:p>
    <w:p w:rsidR="00D97CC0" w:rsidRDefault="00D97CC0"/>
    <w:p w:rsidR="00D97CC0" w:rsidRDefault="00D97CC0" w:rsidP="00FE5CB2"/>
    <w:p w:rsidR="00D97CC0" w:rsidRDefault="00D97CC0" w:rsidP="00BD01CE"/>
    <w:p w:rsidR="00D97CC0" w:rsidRDefault="00D97CC0" w:rsidP="00530CC8"/>
  </w:endnote>
  <w:endnote w:type="continuationSeparator" w:id="0">
    <w:p w:rsidR="00D97CC0" w:rsidRDefault="00D97CC0">
      <w:r>
        <w:continuationSeparator/>
      </w:r>
    </w:p>
    <w:p w:rsidR="00D97CC0" w:rsidRDefault="00D97CC0"/>
    <w:p w:rsidR="00D97CC0" w:rsidRDefault="00D97CC0" w:rsidP="00FE5CB2"/>
    <w:p w:rsidR="00D97CC0" w:rsidRDefault="00D97CC0" w:rsidP="00BD01CE"/>
    <w:p w:rsidR="00D97CC0" w:rsidRDefault="00D97CC0" w:rsidP="00530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3" w:usb1="00000000" w:usb2="00000000" w:usb3="00000000" w:csb0="00000001" w:csb1="00000000"/>
  </w:font>
  <w:font w:name="Helvetica">
    <w:altName w:val="Sylfaen"/>
    <w:panose1 w:val="020B0604020202020204"/>
    <w:charset w:val="00"/>
    <w:family w:val="swiss"/>
    <w:pitch w:val="variable"/>
    <w:sig w:usb0="E0002EFF" w:usb1="C000785B" w:usb2="00000009" w:usb3="00000000" w:csb0="000001FF"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837" w:rsidRDefault="00CF3837">
    <w:pPr>
      <w:pStyle w:val="Chntrang"/>
    </w:pPr>
    <w:r>
      <w:tab/>
    </w:r>
    <w:r>
      <w:tab/>
    </w: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r>
      <w:rPr>
        <w:rStyle w:val="Strang"/>
      </w:rPr>
      <w:t>/</w:t>
    </w:r>
    <w:r>
      <w:rPr>
        <w:rStyle w:val="Strang"/>
      </w:rPr>
      <w:fldChar w:fldCharType="begin"/>
    </w:r>
    <w:r>
      <w:rPr>
        <w:rStyle w:val="Strang"/>
      </w:rPr>
      <w:instrText xml:space="preserve"> NUMPAGES </w:instrText>
    </w:r>
    <w:r>
      <w:rPr>
        <w:rStyle w:val="Strang"/>
      </w:rPr>
      <w:fldChar w:fldCharType="separate"/>
    </w:r>
    <w:r>
      <w:rPr>
        <w:rStyle w:val="Strang"/>
        <w:noProof/>
      </w:rPr>
      <w:t>13</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CC0" w:rsidRDefault="00D97CC0">
      <w:r>
        <w:separator/>
      </w:r>
    </w:p>
    <w:p w:rsidR="00D97CC0" w:rsidRDefault="00D97CC0"/>
    <w:p w:rsidR="00D97CC0" w:rsidRDefault="00D97CC0" w:rsidP="00FE5CB2"/>
    <w:p w:rsidR="00D97CC0" w:rsidRDefault="00D97CC0" w:rsidP="00BD01CE"/>
    <w:p w:rsidR="00D97CC0" w:rsidRDefault="00D97CC0" w:rsidP="00530CC8"/>
  </w:footnote>
  <w:footnote w:type="continuationSeparator" w:id="0">
    <w:p w:rsidR="00D97CC0" w:rsidRDefault="00D97CC0">
      <w:r>
        <w:continuationSeparator/>
      </w:r>
    </w:p>
    <w:p w:rsidR="00D97CC0" w:rsidRDefault="00D97CC0"/>
    <w:p w:rsidR="00D97CC0" w:rsidRDefault="00D97CC0" w:rsidP="00FE5CB2"/>
    <w:p w:rsidR="00D97CC0" w:rsidRDefault="00D97CC0" w:rsidP="00BD01CE"/>
    <w:p w:rsidR="00D97CC0" w:rsidRDefault="00D97CC0" w:rsidP="00530C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837" w:rsidRDefault="00CF3837">
    <w:pPr>
      <w:pStyle w:val="utrang"/>
    </w:pPr>
    <w:r>
      <w:t>&lt;Ứng dụng Gia Sư&gt; - Software Requirement Specification</w:t>
    </w:r>
    <w:r>
      <w:tab/>
      <w:t>v.1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837" w:rsidRDefault="00CF3837">
    <w:pPr>
      <w:pStyle w:val="utrang"/>
    </w:pPr>
    <w:r>
      <w:t>&lt;Ứng dụng gia sư&gt; - Software Requirement Specification</w:t>
    </w:r>
    <w: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237"/>
    <w:multiLevelType w:val="hybridMultilevel"/>
    <w:tmpl w:val="00BA4E2C"/>
    <w:lvl w:ilvl="0" w:tplc="90245A5C">
      <w:numFmt w:val="bullet"/>
      <w:lvlText w:val="-"/>
      <w:lvlJc w:val="left"/>
      <w:pPr>
        <w:ind w:left="900" w:hanging="360"/>
      </w:pPr>
      <w:rPr>
        <w:rFonts w:ascii="Tahoma" w:eastAsia="Times New Roman" w:hAnsi="Tahoma" w:cs="Tahom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62907BD"/>
    <w:multiLevelType w:val="multilevel"/>
    <w:tmpl w:val="1244FA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4"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7"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15:restartNumberingAfterBreak="0">
    <w:nsid w:val="254A4F5E"/>
    <w:multiLevelType w:val="singleLevel"/>
    <w:tmpl w:val="9B1ABC72"/>
    <w:lvl w:ilvl="0">
      <w:numFmt w:val="bullet"/>
      <w:lvlText w:val="-"/>
      <w:lvlJc w:val="left"/>
      <w:pPr>
        <w:tabs>
          <w:tab w:val="num" w:pos="795"/>
        </w:tabs>
        <w:ind w:left="795" w:hanging="360"/>
      </w:pPr>
      <w:rPr>
        <w:rFonts w:hint="default"/>
      </w:rPr>
    </w:lvl>
  </w:abstractNum>
  <w:abstractNum w:abstractNumId="10"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15:restartNumberingAfterBreak="0">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13"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4"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15" w15:restartNumberingAfterBreak="0">
    <w:nsid w:val="454821E1"/>
    <w:multiLevelType w:val="multilevel"/>
    <w:tmpl w:val="D18A48DA"/>
    <w:lvl w:ilvl="0">
      <w:start w:val="1"/>
      <w:numFmt w:val="decimal"/>
      <w:pStyle w:val="u1"/>
      <w:lvlText w:val="%1"/>
      <w:lvlJc w:val="left"/>
      <w:pPr>
        <w:tabs>
          <w:tab w:val="num" w:pos="432"/>
        </w:tabs>
        <w:ind w:left="432" w:hanging="432"/>
      </w:pPr>
      <w:rPr>
        <w:rFonts w:hint="default"/>
      </w:rPr>
    </w:lvl>
    <w:lvl w:ilvl="1">
      <w:start w:val="1"/>
      <w:numFmt w:val="decimal"/>
      <w:pStyle w:val="u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u4"/>
      <w:lvlText w:val="%1.%2.%3.%4"/>
      <w:lvlJc w:val="left"/>
      <w:pPr>
        <w:tabs>
          <w:tab w:val="num" w:pos="864"/>
        </w:tabs>
        <w:ind w:left="864" w:hanging="864"/>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numFmt w:val="none"/>
      <w:pStyle w:val="u8"/>
      <w:lvlText w:val=""/>
      <w:lvlJc w:val="left"/>
      <w:pPr>
        <w:tabs>
          <w:tab w:val="num" w:pos="360"/>
        </w:tabs>
      </w:pPr>
    </w:lvl>
    <w:lvl w:ilvl="8">
      <w:start w:val="1"/>
      <w:numFmt w:val="decimal"/>
      <w:pStyle w:val="u9"/>
      <w:lvlText w:val="%1.%2.%3.%4.%5.%6.%7.%8.%9"/>
      <w:lvlJc w:val="left"/>
      <w:pPr>
        <w:tabs>
          <w:tab w:val="num" w:pos="1584"/>
        </w:tabs>
        <w:ind w:left="1584" w:hanging="1584"/>
      </w:pPr>
      <w:rPr>
        <w:rFonts w:hint="default"/>
      </w:rPr>
    </w:lvl>
  </w:abstractNum>
  <w:abstractNum w:abstractNumId="16"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7"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8"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9" w15:restartNumberingAfterBreak="0">
    <w:nsid w:val="5E7A44CB"/>
    <w:multiLevelType w:val="singleLevel"/>
    <w:tmpl w:val="DB9A2D3A"/>
    <w:lvl w:ilvl="0">
      <w:start w:val="1"/>
      <w:numFmt w:val="decimal"/>
      <w:lvlText w:val="%1."/>
      <w:lvlJc w:val="left"/>
      <w:pPr>
        <w:tabs>
          <w:tab w:val="num" w:pos="360"/>
        </w:tabs>
        <w:ind w:left="360" w:hanging="360"/>
      </w:pPr>
    </w:lvl>
  </w:abstractNum>
  <w:abstractNum w:abstractNumId="20"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1"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2"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3"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4"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5"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6"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7"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28"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9" w15:restartNumberingAfterBreak="0">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num w:numId="1">
    <w:abstractNumId w:val="29"/>
  </w:num>
  <w:num w:numId="2">
    <w:abstractNumId w:val="12"/>
  </w:num>
  <w:num w:numId="3">
    <w:abstractNumId w:val="19"/>
  </w:num>
  <w:num w:numId="4">
    <w:abstractNumId w:val="9"/>
  </w:num>
  <w:num w:numId="5">
    <w:abstractNumId w:val="15"/>
  </w:num>
  <w:num w:numId="6">
    <w:abstractNumId w:val="27"/>
  </w:num>
  <w:num w:numId="7">
    <w:abstractNumId w:val="14"/>
  </w:num>
  <w:num w:numId="8">
    <w:abstractNumId w:val="10"/>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28"/>
    <w:rsid w:val="000048C7"/>
    <w:rsid w:val="00012CEF"/>
    <w:rsid w:val="00016CB6"/>
    <w:rsid w:val="00042BBB"/>
    <w:rsid w:val="00046604"/>
    <w:rsid w:val="00053CB8"/>
    <w:rsid w:val="000740A4"/>
    <w:rsid w:val="00076190"/>
    <w:rsid w:val="000859A9"/>
    <w:rsid w:val="00095C04"/>
    <w:rsid w:val="00097552"/>
    <w:rsid w:val="000B3747"/>
    <w:rsid w:val="000B535E"/>
    <w:rsid w:val="000B631D"/>
    <w:rsid w:val="000D0AC2"/>
    <w:rsid w:val="000E1BA8"/>
    <w:rsid w:val="00120D2A"/>
    <w:rsid w:val="00120D31"/>
    <w:rsid w:val="00121521"/>
    <w:rsid w:val="0012390F"/>
    <w:rsid w:val="001422C3"/>
    <w:rsid w:val="00144D22"/>
    <w:rsid w:val="0014618E"/>
    <w:rsid w:val="0015380D"/>
    <w:rsid w:val="00155662"/>
    <w:rsid w:val="00157A3D"/>
    <w:rsid w:val="00164E4D"/>
    <w:rsid w:val="00167C9D"/>
    <w:rsid w:val="00170C7D"/>
    <w:rsid w:val="00171F17"/>
    <w:rsid w:val="00181940"/>
    <w:rsid w:val="0018350C"/>
    <w:rsid w:val="001837E2"/>
    <w:rsid w:val="001A60C1"/>
    <w:rsid w:val="001A6FA4"/>
    <w:rsid w:val="001B3EA4"/>
    <w:rsid w:val="001C066E"/>
    <w:rsid w:val="001C20F6"/>
    <w:rsid w:val="001D1035"/>
    <w:rsid w:val="001D1B3E"/>
    <w:rsid w:val="001E013A"/>
    <w:rsid w:val="001E18CB"/>
    <w:rsid w:val="001E5C2B"/>
    <w:rsid w:val="001E78D1"/>
    <w:rsid w:val="001E7C03"/>
    <w:rsid w:val="001F3E7B"/>
    <w:rsid w:val="00210BCA"/>
    <w:rsid w:val="002173A7"/>
    <w:rsid w:val="0022329C"/>
    <w:rsid w:val="00223447"/>
    <w:rsid w:val="0022638F"/>
    <w:rsid w:val="00233968"/>
    <w:rsid w:val="00235C64"/>
    <w:rsid w:val="002522B1"/>
    <w:rsid w:val="00260338"/>
    <w:rsid w:val="00260C4E"/>
    <w:rsid w:val="00274304"/>
    <w:rsid w:val="00276DBA"/>
    <w:rsid w:val="00280BE8"/>
    <w:rsid w:val="002A085C"/>
    <w:rsid w:val="002A3220"/>
    <w:rsid w:val="002F45EA"/>
    <w:rsid w:val="002F6E8B"/>
    <w:rsid w:val="0030305D"/>
    <w:rsid w:val="00310D8B"/>
    <w:rsid w:val="00320926"/>
    <w:rsid w:val="003212FA"/>
    <w:rsid w:val="0033433C"/>
    <w:rsid w:val="00344488"/>
    <w:rsid w:val="00352314"/>
    <w:rsid w:val="00357150"/>
    <w:rsid w:val="003623F6"/>
    <w:rsid w:val="00362567"/>
    <w:rsid w:val="0037215B"/>
    <w:rsid w:val="00382B2A"/>
    <w:rsid w:val="00383B1D"/>
    <w:rsid w:val="003849BF"/>
    <w:rsid w:val="003864D3"/>
    <w:rsid w:val="00392400"/>
    <w:rsid w:val="003A1CCF"/>
    <w:rsid w:val="003A5FFF"/>
    <w:rsid w:val="003B073C"/>
    <w:rsid w:val="003B2CA9"/>
    <w:rsid w:val="003B3053"/>
    <w:rsid w:val="003B6AB9"/>
    <w:rsid w:val="003C15B5"/>
    <w:rsid w:val="003C5A82"/>
    <w:rsid w:val="003D1A91"/>
    <w:rsid w:val="003D36C8"/>
    <w:rsid w:val="003D3BD4"/>
    <w:rsid w:val="003E0F78"/>
    <w:rsid w:val="003E60BB"/>
    <w:rsid w:val="003F0CDD"/>
    <w:rsid w:val="003F7FB9"/>
    <w:rsid w:val="0040751F"/>
    <w:rsid w:val="004274BE"/>
    <w:rsid w:val="0043199C"/>
    <w:rsid w:val="00441E28"/>
    <w:rsid w:val="004551C2"/>
    <w:rsid w:val="004638D1"/>
    <w:rsid w:val="004654EA"/>
    <w:rsid w:val="00471B66"/>
    <w:rsid w:val="00484F02"/>
    <w:rsid w:val="00486B72"/>
    <w:rsid w:val="00492714"/>
    <w:rsid w:val="00495A72"/>
    <w:rsid w:val="004A1904"/>
    <w:rsid w:val="004A7129"/>
    <w:rsid w:val="004A7F16"/>
    <w:rsid w:val="004B1401"/>
    <w:rsid w:val="004B62D0"/>
    <w:rsid w:val="004C17BB"/>
    <w:rsid w:val="004D2884"/>
    <w:rsid w:val="004E1D0E"/>
    <w:rsid w:val="004F6CB6"/>
    <w:rsid w:val="0050513B"/>
    <w:rsid w:val="00520EC9"/>
    <w:rsid w:val="005246CC"/>
    <w:rsid w:val="0052723D"/>
    <w:rsid w:val="00530CC8"/>
    <w:rsid w:val="00542FD8"/>
    <w:rsid w:val="005439A8"/>
    <w:rsid w:val="00545331"/>
    <w:rsid w:val="00552FF4"/>
    <w:rsid w:val="00555BEB"/>
    <w:rsid w:val="0056200B"/>
    <w:rsid w:val="00567447"/>
    <w:rsid w:val="00586281"/>
    <w:rsid w:val="00587A6C"/>
    <w:rsid w:val="005B52D0"/>
    <w:rsid w:val="005C3E5E"/>
    <w:rsid w:val="005C63FE"/>
    <w:rsid w:val="005D134D"/>
    <w:rsid w:val="005D1E97"/>
    <w:rsid w:val="005F64B4"/>
    <w:rsid w:val="006021CD"/>
    <w:rsid w:val="00602590"/>
    <w:rsid w:val="00602D7E"/>
    <w:rsid w:val="006041CD"/>
    <w:rsid w:val="00605B47"/>
    <w:rsid w:val="006061F5"/>
    <w:rsid w:val="006077CD"/>
    <w:rsid w:val="00615769"/>
    <w:rsid w:val="0061731F"/>
    <w:rsid w:val="00623B4D"/>
    <w:rsid w:val="00626FA0"/>
    <w:rsid w:val="00631FA3"/>
    <w:rsid w:val="00634666"/>
    <w:rsid w:val="00634C2C"/>
    <w:rsid w:val="00653968"/>
    <w:rsid w:val="0067600C"/>
    <w:rsid w:val="00677DC3"/>
    <w:rsid w:val="00695D5A"/>
    <w:rsid w:val="006960FD"/>
    <w:rsid w:val="006972F2"/>
    <w:rsid w:val="006A320C"/>
    <w:rsid w:val="006A7B5E"/>
    <w:rsid w:val="006C7C5B"/>
    <w:rsid w:val="006D300A"/>
    <w:rsid w:val="006E1B98"/>
    <w:rsid w:val="00700E4E"/>
    <w:rsid w:val="00703430"/>
    <w:rsid w:val="007153E9"/>
    <w:rsid w:val="007359E0"/>
    <w:rsid w:val="00741009"/>
    <w:rsid w:val="00753E99"/>
    <w:rsid w:val="00762F2A"/>
    <w:rsid w:val="00765E9F"/>
    <w:rsid w:val="00777BBF"/>
    <w:rsid w:val="00784AA5"/>
    <w:rsid w:val="007A377D"/>
    <w:rsid w:val="007A632C"/>
    <w:rsid w:val="007B2A98"/>
    <w:rsid w:val="007B31F1"/>
    <w:rsid w:val="007D4770"/>
    <w:rsid w:val="007D5505"/>
    <w:rsid w:val="007E5B27"/>
    <w:rsid w:val="007F70FE"/>
    <w:rsid w:val="007F7F0C"/>
    <w:rsid w:val="008171B9"/>
    <w:rsid w:val="008200BE"/>
    <w:rsid w:val="00831502"/>
    <w:rsid w:val="00831F5D"/>
    <w:rsid w:val="00836E91"/>
    <w:rsid w:val="00845A12"/>
    <w:rsid w:val="00850418"/>
    <w:rsid w:val="00862106"/>
    <w:rsid w:val="00873A5E"/>
    <w:rsid w:val="00873DB7"/>
    <w:rsid w:val="0089138F"/>
    <w:rsid w:val="008940DA"/>
    <w:rsid w:val="008A04B4"/>
    <w:rsid w:val="008A55D2"/>
    <w:rsid w:val="008A5EF4"/>
    <w:rsid w:val="008A6B77"/>
    <w:rsid w:val="008B127E"/>
    <w:rsid w:val="008C4AE6"/>
    <w:rsid w:val="008D179F"/>
    <w:rsid w:val="008D2321"/>
    <w:rsid w:val="008E362A"/>
    <w:rsid w:val="008E6FD7"/>
    <w:rsid w:val="008F043F"/>
    <w:rsid w:val="008F0AC7"/>
    <w:rsid w:val="008F6A9D"/>
    <w:rsid w:val="00902021"/>
    <w:rsid w:val="00902E8C"/>
    <w:rsid w:val="00906FAF"/>
    <w:rsid w:val="0091094B"/>
    <w:rsid w:val="00916AA1"/>
    <w:rsid w:val="00916DF6"/>
    <w:rsid w:val="00922A58"/>
    <w:rsid w:val="0092415F"/>
    <w:rsid w:val="00925BDF"/>
    <w:rsid w:val="00933EF1"/>
    <w:rsid w:val="0097296E"/>
    <w:rsid w:val="00973613"/>
    <w:rsid w:val="00977499"/>
    <w:rsid w:val="009818AB"/>
    <w:rsid w:val="0098410A"/>
    <w:rsid w:val="00996061"/>
    <w:rsid w:val="00997C0C"/>
    <w:rsid w:val="009B1AA8"/>
    <w:rsid w:val="009D1DE8"/>
    <w:rsid w:val="009D71E7"/>
    <w:rsid w:val="009E027E"/>
    <w:rsid w:val="009E44D8"/>
    <w:rsid w:val="009E4C0F"/>
    <w:rsid w:val="009F23FB"/>
    <w:rsid w:val="009F44EF"/>
    <w:rsid w:val="00A02AC8"/>
    <w:rsid w:val="00A21B27"/>
    <w:rsid w:val="00A23DE8"/>
    <w:rsid w:val="00A26383"/>
    <w:rsid w:val="00A278AC"/>
    <w:rsid w:val="00A45CF7"/>
    <w:rsid w:val="00A50319"/>
    <w:rsid w:val="00A53B60"/>
    <w:rsid w:val="00A5625C"/>
    <w:rsid w:val="00A57B81"/>
    <w:rsid w:val="00A71E6C"/>
    <w:rsid w:val="00A73298"/>
    <w:rsid w:val="00A75A61"/>
    <w:rsid w:val="00A8745D"/>
    <w:rsid w:val="00A87898"/>
    <w:rsid w:val="00A97188"/>
    <w:rsid w:val="00AA22F2"/>
    <w:rsid w:val="00AA4B45"/>
    <w:rsid w:val="00AB085C"/>
    <w:rsid w:val="00AB2BB5"/>
    <w:rsid w:val="00AB33E0"/>
    <w:rsid w:val="00AC03CC"/>
    <w:rsid w:val="00AC0C8F"/>
    <w:rsid w:val="00AC3FC4"/>
    <w:rsid w:val="00AC47AD"/>
    <w:rsid w:val="00AC7F99"/>
    <w:rsid w:val="00AD10C4"/>
    <w:rsid w:val="00AD53E3"/>
    <w:rsid w:val="00AE58CC"/>
    <w:rsid w:val="00AE5983"/>
    <w:rsid w:val="00AF29A7"/>
    <w:rsid w:val="00AF359C"/>
    <w:rsid w:val="00AF44C0"/>
    <w:rsid w:val="00B03D54"/>
    <w:rsid w:val="00B04BCD"/>
    <w:rsid w:val="00B06D3D"/>
    <w:rsid w:val="00B24BFF"/>
    <w:rsid w:val="00B37456"/>
    <w:rsid w:val="00B43796"/>
    <w:rsid w:val="00B6202D"/>
    <w:rsid w:val="00B6205A"/>
    <w:rsid w:val="00B63952"/>
    <w:rsid w:val="00B645B0"/>
    <w:rsid w:val="00B65C90"/>
    <w:rsid w:val="00B71C8F"/>
    <w:rsid w:val="00B738A0"/>
    <w:rsid w:val="00B7489C"/>
    <w:rsid w:val="00B772C2"/>
    <w:rsid w:val="00B84624"/>
    <w:rsid w:val="00B85321"/>
    <w:rsid w:val="00B87BB2"/>
    <w:rsid w:val="00B910F6"/>
    <w:rsid w:val="00B95171"/>
    <w:rsid w:val="00BA7F0C"/>
    <w:rsid w:val="00BC0D01"/>
    <w:rsid w:val="00BC7C01"/>
    <w:rsid w:val="00BD01CE"/>
    <w:rsid w:val="00BD16DE"/>
    <w:rsid w:val="00BD1998"/>
    <w:rsid w:val="00BD5198"/>
    <w:rsid w:val="00BD63AE"/>
    <w:rsid w:val="00BD768C"/>
    <w:rsid w:val="00BE0BAF"/>
    <w:rsid w:val="00BE49D7"/>
    <w:rsid w:val="00BF3F30"/>
    <w:rsid w:val="00BF43B9"/>
    <w:rsid w:val="00C02DE2"/>
    <w:rsid w:val="00C04B16"/>
    <w:rsid w:val="00C05B9E"/>
    <w:rsid w:val="00C077B0"/>
    <w:rsid w:val="00C16D09"/>
    <w:rsid w:val="00C16E51"/>
    <w:rsid w:val="00C31832"/>
    <w:rsid w:val="00C3303E"/>
    <w:rsid w:val="00C373F2"/>
    <w:rsid w:val="00C37EBA"/>
    <w:rsid w:val="00C45EAF"/>
    <w:rsid w:val="00C56512"/>
    <w:rsid w:val="00C74823"/>
    <w:rsid w:val="00C80C16"/>
    <w:rsid w:val="00C86140"/>
    <w:rsid w:val="00C96172"/>
    <w:rsid w:val="00CC0878"/>
    <w:rsid w:val="00CC4764"/>
    <w:rsid w:val="00CC7556"/>
    <w:rsid w:val="00CD104D"/>
    <w:rsid w:val="00CD17F9"/>
    <w:rsid w:val="00CD3110"/>
    <w:rsid w:val="00CD6688"/>
    <w:rsid w:val="00CF2715"/>
    <w:rsid w:val="00CF370D"/>
    <w:rsid w:val="00CF3837"/>
    <w:rsid w:val="00CF573C"/>
    <w:rsid w:val="00D05409"/>
    <w:rsid w:val="00D06172"/>
    <w:rsid w:val="00D12EC7"/>
    <w:rsid w:val="00D168F0"/>
    <w:rsid w:val="00D24D87"/>
    <w:rsid w:val="00D35459"/>
    <w:rsid w:val="00D52BAB"/>
    <w:rsid w:val="00D86C7F"/>
    <w:rsid w:val="00D917A0"/>
    <w:rsid w:val="00D95031"/>
    <w:rsid w:val="00D97CC0"/>
    <w:rsid w:val="00DA5112"/>
    <w:rsid w:val="00DA759B"/>
    <w:rsid w:val="00DB3C2E"/>
    <w:rsid w:val="00DC3B6D"/>
    <w:rsid w:val="00DD567C"/>
    <w:rsid w:val="00DD724E"/>
    <w:rsid w:val="00DE34D5"/>
    <w:rsid w:val="00E022BE"/>
    <w:rsid w:val="00E037F6"/>
    <w:rsid w:val="00E0454F"/>
    <w:rsid w:val="00E40C78"/>
    <w:rsid w:val="00E449A6"/>
    <w:rsid w:val="00E46438"/>
    <w:rsid w:val="00E51A65"/>
    <w:rsid w:val="00E57875"/>
    <w:rsid w:val="00E62702"/>
    <w:rsid w:val="00E63AB8"/>
    <w:rsid w:val="00E6494B"/>
    <w:rsid w:val="00E665B0"/>
    <w:rsid w:val="00E7207D"/>
    <w:rsid w:val="00E747EA"/>
    <w:rsid w:val="00E77E0F"/>
    <w:rsid w:val="00E80EA4"/>
    <w:rsid w:val="00E82C71"/>
    <w:rsid w:val="00E8308C"/>
    <w:rsid w:val="00E833BD"/>
    <w:rsid w:val="00E86302"/>
    <w:rsid w:val="00E86988"/>
    <w:rsid w:val="00E94137"/>
    <w:rsid w:val="00E97B16"/>
    <w:rsid w:val="00EA121D"/>
    <w:rsid w:val="00EA495C"/>
    <w:rsid w:val="00EA5472"/>
    <w:rsid w:val="00EA6896"/>
    <w:rsid w:val="00EA6989"/>
    <w:rsid w:val="00EC73B8"/>
    <w:rsid w:val="00ED29EE"/>
    <w:rsid w:val="00ED433B"/>
    <w:rsid w:val="00EE3492"/>
    <w:rsid w:val="00EE3A6C"/>
    <w:rsid w:val="00EE573B"/>
    <w:rsid w:val="00EE7EC9"/>
    <w:rsid w:val="00EF28F6"/>
    <w:rsid w:val="00F03714"/>
    <w:rsid w:val="00F04F94"/>
    <w:rsid w:val="00F06A82"/>
    <w:rsid w:val="00F06F59"/>
    <w:rsid w:val="00F0720A"/>
    <w:rsid w:val="00F104DD"/>
    <w:rsid w:val="00F25350"/>
    <w:rsid w:val="00F25795"/>
    <w:rsid w:val="00F26E3B"/>
    <w:rsid w:val="00F34789"/>
    <w:rsid w:val="00F36274"/>
    <w:rsid w:val="00F43CA2"/>
    <w:rsid w:val="00F529D2"/>
    <w:rsid w:val="00F66AE9"/>
    <w:rsid w:val="00F66EBF"/>
    <w:rsid w:val="00F7182D"/>
    <w:rsid w:val="00F8256E"/>
    <w:rsid w:val="00F95300"/>
    <w:rsid w:val="00FC272D"/>
    <w:rsid w:val="00FD23A7"/>
    <w:rsid w:val="00FE5CB2"/>
    <w:rsid w:val="00FF0D11"/>
    <w:rsid w:val="00FF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0E65D43F"/>
  <w15:chartTrackingRefBased/>
  <w15:docId w15:val="{F40B483F-F04B-4897-A543-48E33C8D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autoRedefine/>
    <w:qFormat/>
    <w:rsid w:val="00EA6896"/>
    <w:pPr>
      <w:spacing w:before="120" w:after="60"/>
      <w:ind w:left="547"/>
    </w:pPr>
    <w:rPr>
      <w:rFonts w:ascii="Tahoma" w:hAnsi="Tahoma" w:cs="Arial"/>
    </w:rPr>
  </w:style>
  <w:style w:type="paragraph" w:styleId="u1">
    <w:name w:val="heading 1"/>
    <w:aliases w:val="H1"/>
    <w:basedOn w:val="Binhthng"/>
    <w:next w:val="Binhthng"/>
    <w:autoRedefine/>
    <w:qFormat/>
    <w:rsid w:val="00AB33E0"/>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u2">
    <w:name w:val="heading 2"/>
    <w:aliases w:val="l2,H2"/>
    <w:basedOn w:val="Binhthng"/>
    <w:next w:val="Binhthng"/>
    <w:autoRedefine/>
    <w:qFormat/>
    <w:rsid w:val="00EA6896"/>
    <w:pPr>
      <w:keepNext/>
      <w:numPr>
        <w:ilvl w:val="1"/>
        <w:numId w:val="5"/>
      </w:numPr>
      <w:tabs>
        <w:tab w:val="clear" w:pos="576"/>
        <w:tab w:val="num" w:pos="540"/>
      </w:tabs>
      <w:spacing w:before="480" w:after="240"/>
      <w:ind w:left="547" w:hanging="547"/>
      <w:jc w:val="both"/>
      <w:outlineLvl w:val="1"/>
    </w:pPr>
    <w:rPr>
      <w:rFonts w:ascii="Verdana" w:hAnsi="Verdana" w:cs="Tahoma"/>
      <w:b/>
      <w:i/>
      <w:iCs/>
      <w:snapToGrid w:val="0"/>
      <w:color w:val="003400"/>
      <w:sz w:val="22"/>
      <w:szCs w:val="22"/>
    </w:rPr>
  </w:style>
  <w:style w:type="paragraph" w:styleId="u3">
    <w:name w:val="heading 3"/>
    <w:basedOn w:val="Binhthng"/>
    <w:next w:val="Binhthng"/>
    <w:autoRedefine/>
    <w:qFormat/>
    <w:rsid w:val="0050513B"/>
    <w:pPr>
      <w:keepNext/>
      <w:spacing w:before="360" w:after="240"/>
      <w:ind w:left="0"/>
      <w:jc w:val="center"/>
      <w:outlineLvl w:val="2"/>
    </w:pPr>
    <w:rPr>
      <w:rFonts w:cs="Tahoma"/>
      <w:b/>
      <w:bCs/>
      <w:szCs w:val="18"/>
    </w:rPr>
  </w:style>
  <w:style w:type="paragraph" w:styleId="u4">
    <w:name w:val="heading 4"/>
    <w:basedOn w:val="Binhthng"/>
    <w:next w:val="Binhthng"/>
    <w:qFormat/>
    <w:rsid w:val="00EA6896"/>
    <w:pPr>
      <w:keepNext/>
      <w:numPr>
        <w:ilvl w:val="3"/>
        <w:numId w:val="5"/>
      </w:numPr>
      <w:spacing w:before="240"/>
      <w:jc w:val="both"/>
      <w:outlineLvl w:val="3"/>
    </w:pPr>
    <w:rPr>
      <w:b/>
      <w:bCs/>
    </w:rPr>
  </w:style>
  <w:style w:type="paragraph" w:styleId="u5">
    <w:name w:val="heading 5"/>
    <w:basedOn w:val="Binhthng"/>
    <w:next w:val="Binhthng"/>
    <w:qFormat/>
    <w:rsid w:val="00EA6896"/>
    <w:pPr>
      <w:numPr>
        <w:ilvl w:val="4"/>
        <w:numId w:val="5"/>
      </w:numPr>
      <w:spacing w:before="240"/>
      <w:jc w:val="both"/>
      <w:outlineLvl w:val="4"/>
    </w:pPr>
    <w:rPr>
      <w:rFonts w:ascii=".VnArial" w:hAnsi=".VnArial" w:cs="Times New Roman"/>
    </w:rPr>
  </w:style>
  <w:style w:type="paragraph" w:styleId="u6">
    <w:name w:val="heading 6"/>
    <w:basedOn w:val="Binhthng"/>
    <w:next w:val="Binhthng"/>
    <w:qFormat/>
    <w:rsid w:val="00EA6896"/>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u7">
    <w:name w:val="heading 7"/>
    <w:basedOn w:val="Binhthng"/>
    <w:next w:val="Binhthng"/>
    <w:qFormat/>
    <w:rsid w:val="00EA6896"/>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u8">
    <w:name w:val="heading 8"/>
    <w:basedOn w:val="Binhthng"/>
    <w:next w:val="Binhthng"/>
    <w:qFormat/>
    <w:rsid w:val="00EA6896"/>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u9">
    <w:name w:val="heading 9"/>
    <w:basedOn w:val="Binhthng"/>
    <w:next w:val="Binhthng"/>
    <w:qFormat/>
    <w:rsid w:val="00EA6896"/>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next w:val="Binhthng"/>
    <w:autoRedefine/>
    <w:uiPriority w:val="39"/>
    <w:rsid w:val="00EA6896"/>
    <w:pPr>
      <w:tabs>
        <w:tab w:val="left" w:pos="360"/>
        <w:tab w:val="left" w:pos="540"/>
        <w:tab w:val="right" w:leader="dot" w:pos="8630"/>
      </w:tabs>
      <w:spacing w:before="240" w:after="120" w:line="360" w:lineRule="auto"/>
      <w:ind w:left="0"/>
    </w:pPr>
    <w:rPr>
      <w:rFonts w:cs="Tahoma"/>
      <w:b/>
      <w:bCs/>
      <w:caps/>
      <w:noProof/>
      <w:sz w:val="22"/>
    </w:rPr>
  </w:style>
  <w:style w:type="paragraph" w:styleId="ThutlBinhthng">
    <w:name w:val="Normal Indent"/>
    <w:basedOn w:val="Binhthng"/>
    <w:rsid w:val="00EA6896"/>
    <w:pPr>
      <w:tabs>
        <w:tab w:val="left" w:pos="702"/>
        <w:tab w:val="left" w:pos="1080"/>
      </w:tabs>
      <w:spacing w:line="288" w:lineRule="auto"/>
      <w:jc w:val="both"/>
    </w:pPr>
  </w:style>
  <w:style w:type="paragraph" w:customStyle="1" w:styleId="Example">
    <w:name w:val="Example"/>
    <w:basedOn w:val="ThutlBinhthng"/>
    <w:autoRedefine/>
    <w:rsid w:val="00EA6896"/>
    <w:pPr>
      <w:spacing w:before="60"/>
      <w:ind w:left="1440"/>
    </w:pPr>
    <w:rPr>
      <w:i/>
      <w:iCs/>
      <w:sz w:val="18"/>
      <w:szCs w:val="18"/>
    </w:rPr>
  </w:style>
  <w:style w:type="paragraph" w:customStyle="1" w:styleId="Heading10">
    <w:name w:val="Heading 10"/>
    <w:basedOn w:val="u4"/>
    <w:rsid w:val="00EA6896"/>
    <w:pPr>
      <w:numPr>
        <w:ilvl w:val="0"/>
        <w:numId w:val="0"/>
      </w:numPr>
      <w:ind w:left="720"/>
    </w:pPr>
    <w:rPr>
      <w:rFonts w:ascii=".VnTime" w:hAnsi=".VnTime" w:cs="Times New Roman"/>
      <w:i/>
      <w:iCs/>
      <w:sz w:val="22"/>
      <w:szCs w:val="22"/>
    </w:rPr>
  </w:style>
  <w:style w:type="paragraph" w:customStyle="1" w:styleId="Vidu">
    <w:name w:val="Vidu"/>
    <w:basedOn w:val="Binhthng"/>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Binhthng"/>
    <w:rsid w:val="00EA6896"/>
    <w:pPr>
      <w:spacing w:after="120"/>
      <w:ind w:left="709" w:firstLine="720"/>
      <w:jc w:val="both"/>
    </w:pPr>
  </w:style>
  <w:style w:type="paragraph" w:customStyle="1" w:styleId="Point">
    <w:name w:val="Point"/>
    <w:basedOn w:val="utrang"/>
    <w:rsid w:val="00EA6896"/>
    <w:pPr>
      <w:tabs>
        <w:tab w:val="num" w:pos="795"/>
      </w:tabs>
      <w:spacing w:before="0"/>
      <w:ind w:left="795" w:hanging="360"/>
    </w:pPr>
    <w:rPr>
      <w:rFonts w:ascii="Arial" w:hAnsi="Arial" w:cs="Arial"/>
    </w:rPr>
  </w:style>
  <w:style w:type="paragraph" w:styleId="utrang">
    <w:name w:val="header"/>
    <w:basedOn w:val="Binhthng"/>
    <w:autoRedefine/>
    <w:rsid w:val="00EA6896"/>
    <w:pPr>
      <w:pBdr>
        <w:bottom w:val="single" w:sz="4" w:space="1" w:color="auto"/>
      </w:pBdr>
      <w:tabs>
        <w:tab w:val="right" w:pos="9000"/>
      </w:tabs>
      <w:ind w:left="0" w:right="8"/>
      <w:jc w:val="both"/>
    </w:pPr>
    <w:rPr>
      <w:rFonts w:ascii="Verdana" w:hAnsi="Verdana" w:cs="Tahoma"/>
    </w:rPr>
  </w:style>
  <w:style w:type="paragraph" w:styleId="Mucluc2">
    <w:name w:val="toc 2"/>
    <w:basedOn w:val="Binhthng"/>
    <w:next w:val="Binhthng"/>
    <w:autoRedefine/>
    <w:uiPriority w:val="39"/>
    <w:rsid w:val="00EA6896"/>
    <w:pPr>
      <w:tabs>
        <w:tab w:val="left" w:pos="1080"/>
        <w:tab w:val="right" w:leader="dot" w:pos="8630"/>
      </w:tabs>
      <w:ind w:left="360"/>
    </w:pPr>
    <w:rPr>
      <w:rFonts w:cs="Tahoma"/>
      <w:noProof/>
      <w:szCs w:val="24"/>
    </w:rPr>
  </w:style>
  <w:style w:type="paragraph" w:styleId="Mucluc3">
    <w:name w:val="toc 3"/>
    <w:basedOn w:val="Binhthng"/>
    <w:next w:val="Binhthng"/>
    <w:autoRedefine/>
    <w:semiHidden/>
    <w:rsid w:val="00EA6896"/>
    <w:pPr>
      <w:tabs>
        <w:tab w:val="left" w:pos="1200"/>
        <w:tab w:val="right" w:leader="dot" w:pos="8630"/>
      </w:tabs>
      <w:ind w:left="540"/>
    </w:pPr>
    <w:rPr>
      <w:noProof/>
      <w:sz w:val="18"/>
      <w:szCs w:val="18"/>
    </w:rPr>
  </w:style>
  <w:style w:type="paragraph" w:styleId="Mucluc4">
    <w:name w:val="toc 4"/>
    <w:basedOn w:val="Binhthng"/>
    <w:next w:val="Binhthng"/>
    <w:autoRedefine/>
    <w:semiHidden/>
    <w:rsid w:val="00EA6896"/>
    <w:pPr>
      <w:ind w:left="600"/>
    </w:pPr>
    <w:rPr>
      <w:sz w:val="18"/>
      <w:szCs w:val="18"/>
    </w:rPr>
  </w:style>
  <w:style w:type="paragraph" w:styleId="Mucluc5">
    <w:name w:val="toc 5"/>
    <w:basedOn w:val="Binhthng"/>
    <w:next w:val="Binhthng"/>
    <w:autoRedefine/>
    <w:semiHidden/>
    <w:rsid w:val="00EA6896"/>
    <w:pPr>
      <w:ind w:left="800"/>
    </w:pPr>
    <w:rPr>
      <w:sz w:val="18"/>
      <w:szCs w:val="18"/>
    </w:rPr>
  </w:style>
  <w:style w:type="paragraph" w:styleId="Mucluc6">
    <w:name w:val="toc 6"/>
    <w:basedOn w:val="Binhthng"/>
    <w:next w:val="Binhthng"/>
    <w:autoRedefine/>
    <w:semiHidden/>
    <w:rsid w:val="00EA6896"/>
    <w:pPr>
      <w:ind w:left="1000"/>
    </w:pPr>
    <w:rPr>
      <w:sz w:val="18"/>
      <w:szCs w:val="18"/>
    </w:rPr>
  </w:style>
  <w:style w:type="paragraph" w:styleId="Mucluc7">
    <w:name w:val="toc 7"/>
    <w:basedOn w:val="Binhthng"/>
    <w:next w:val="Binhthng"/>
    <w:autoRedefine/>
    <w:semiHidden/>
    <w:rsid w:val="00EA6896"/>
    <w:pPr>
      <w:ind w:left="1200"/>
    </w:pPr>
    <w:rPr>
      <w:sz w:val="18"/>
      <w:szCs w:val="18"/>
    </w:rPr>
  </w:style>
  <w:style w:type="paragraph" w:styleId="Mucluc8">
    <w:name w:val="toc 8"/>
    <w:basedOn w:val="Binhthng"/>
    <w:next w:val="Binhthng"/>
    <w:autoRedefine/>
    <w:semiHidden/>
    <w:rsid w:val="00EA6896"/>
    <w:pPr>
      <w:ind w:left="1400"/>
    </w:pPr>
    <w:rPr>
      <w:sz w:val="18"/>
      <w:szCs w:val="18"/>
    </w:rPr>
  </w:style>
  <w:style w:type="paragraph" w:styleId="Mucluc9">
    <w:name w:val="toc 9"/>
    <w:basedOn w:val="Binhthng"/>
    <w:next w:val="Binhthng"/>
    <w:autoRedefine/>
    <w:semiHidden/>
    <w:rsid w:val="00EA6896"/>
    <w:pPr>
      <w:ind w:left="1600"/>
    </w:pPr>
    <w:rPr>
      <w:sz w:val="18"/>
      <w:szCs w:val="18"/>
    </w:rPr>
  </w:style>
  <w:style w:type="paragraph" w:styleId="Tiu">
    <w:name w:val="Title"/>
    <w:basedOn w:val="Binhthng"/>
    <w:qFormat/>
    <w:rsid w:val="00EA6896"/>
    <w:pPr>
      <w:spacing w:before="240"/>
      <w:jc w:val="center"/>
    </w:pPr>
    <w:rPr>
      <w:rFonts w:ascii=".VnArialH" w:hAnsi=".VnArialH" w:cs="Times New Roman"/>
      <w:b/>
      <w:bCs/>
    </w:rPr>
  </w:style>
  <w:style w:type="paragraph" w:customStyle="1" w:styleId="NormalTB">
    <w:name w:val="NormalTB"/>
    <w:rsid w:val="00EA6896"/>
    <w:pPr>
      <w:jc w:val="center"/>
    </w:pPr>
    <w:rPr>
      <w:rFonts w:ascii=".VnTime" w:hAnsi=".VnTime"/>
      <w:lang w:val="en-GB"/>
    </w:rPr>
  </w:style>
  <w:style w:type="paragraph" w:styleId="Chntrang">
    <w:name w:val="footer"/>
    <w:basedOn w:val="Binhthng"/>
    <w:autoRedefine/>
    <w:rsid w:val="00EA6896"/>
    <w:pPr>
      <w:pBdr>
        <w:top w:val="single" w:sz="4" w:space="1" w:color="auto"/>
      </w:pBdr>
      <w:tabs>
        <w:tab w:val="center" w:pos="4320"/>
        <w:tab w:val="right" w:pos="9000"/>
      </w:tabs>
      <w:ind w:left="0"/>
      <w:jc w:val="both"/>
    </w:pPr>
    <w:rPr>
      <w:rFonts w:cs="Tahoma"/>
    </w:rPr>
  </w:style>
  <w:style w:type="paragraph" w:customStyle="1" w:styleId="NormalH">
    <w:name w:val="NormalH"/>
    <w:basedOn w:val="Binhthng"/>
    <w:autoRedefine/>
    <w:rsid w:val="00EA6896"/>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Strang">
    <w:name w:val="page number"/>
    <w:basedOn w:val="Phngmcinhcuaoanvn"/>
    <w:rsid w:val="00EA6896"/>
  </w:style>
  <w:style w:type="paragraph" w:customStyle="1" w:styleId="Bang">
    <w:name w:val="Bang"/>
    <w:basedOn w:val="Binhthng"/>
    <w:autoRedefine/>
    <w:rsid w:val="00EA6896"/>
    <w:pPr>
      <w:spacing w:before="80" w:after="80"/>
      <w:ind w:left="0"/>
    </w:pPr>
    <w:rPr>
      <w:rFonts w:cs="Tahoma"/>
      <w:sz w:val="18"/>
      <w:szCs w:val="18"/>
    </w:rPr>
  </w:style>
  <w:style w:type="paragraph" w:customStyle="1" w:styleId="Heading3">
    <w:name w:val="Heading3"/>
    <w:basedOn w:val="ThutlBinhthng"/>
    <w:rsid w:val="00EA6896"/>
    <w:pPr>
      <w:tabs>
        <w:tab w:val="num" w:pos="1440"/>
      </w:tabs>
      <w:ind w:left="1440" w:hanging="720"/>
    </w:pPr>
    <w:rPr>
      <w:rFonts w:ascii=".VnArial" w:hAnsi=".VnArial" w:cs="Times New Roman"/>
      <w:sz w:val="22"/>
      <w:szCs w:val="22"/>
    </w:rPr>
  </w:style>
  <w:style w:type="paragraph" w:styleId="ThnvnbanThutl3">
    <w:name w:val="Body Text Indent 3"/>
    <w:basedOn w:val="Binhthng"/>
    <w:rsid w:val="00EA6896"/>
    <w:pPr>
      <w:ind w:left="540"/>
      <w:jc w:val="both"/>
    </w:pPr>
    <w:rPr>
      <w:lang w:val="en-AU"/>
    </w:rPr>
  </w:style>
  <w:style w:type="paragraph" w:styleId="ThnVnban">
    <w:name w:val="Body Text"/>
    <w:basedOn w:val="Binhthng"/>
    <w:rsid w:val="00EA6896"/>
    <w:pPr>
      <w:spacing w:before="0"/>
      <w:ind w:left="0"/>
      <w:jc w:val="both"/>
    </w:pPr>
    <w:rPr>
      <w:rFonts w:ascii="Times New Roman" w:hAnsi="Times New Roman" w:cs="Times New Roman"/>
      <w:sz w:val="24"/>
      <w:szCs w:val="24"/>
      <w:lang w:val="en-AU"/>
    </w:rPr>
  </w:style>
  <w:style w:type="paragraph" w:customStyle="1" w:styleId="Heading1H1">
    <w:name w:val="Heading 1.H1"/>
    <w:basedOn w:val="Binhthng"/>
    <w:next w:val="Binhthng"/>
    <w:rsid w:val="00EA689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Binhthng"/>
    <w:next w:val="Binhthng"/>
    <w:rsid w:val="00EA689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Binhthng"/>
    <w:rsid w:val="00EA689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Binhthng"/>
    <w:rsid w:val="00EA689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Binhthng"/>
    <w:rsid w:val="00EA6896"/>
    <w:pPr>
      <w:spacing w:before="0"/>
      <w:ind w:left="0" w:firstLine="720"/>
      <w:jc w:val="both"/>
    </w:pPr>
    <w:rPr>
      <w:rFonts w:ascii="Times New Roman" w:hAnsi="Times New Roman" w:cs="Times New Roman"/>
      <w:sz w:val="22"/>
      <w:szCs w:val="22"/>
      <w:lang w:val="en-AU"/>
    </w:rPr>
  </w:style>
  <w:style w:type="paragraph" w:customStyle="1" w:styleId="chklvl1">
    <w:name w:val="chklvl1"/>
    <w:basedOn w:val="Binhthng"/>
    <w:rsid w:val="00EA6896"/>
    <w:pPr>
      <w:spacing w:before="0"/>
      <w:ind w:left="0" w:firstLine="360"/>
      <w:jc w:val="both"/>
    </w:pPr>
    <w:rPr>
      <w:rFonts w:ascii="Times New Roman" w:hAnsi="Times New Roman" w:cs="Times New Roman"/>
      <w:sz w:val="24"/>
      <w:szCs w:val="24"/>
      <w:lang w:val="en-AU"/>
    </w:rPr>
  </w:style>
  <w:style w:type="paragraph" w:customStyle="1" w:styleId="chklvl3">
    <w:name w:val="chklvl3"/>
    <w:basedOn w:val="Binhthng"/>
    <w:rsid w:val="00EA6896"/>
    <w:pPr>
      <w:spacing w:before="0"/>
      <w:ind w:left="0" w:firstLine="1080"/>
      <w:jc w:val="both"/>
    </w:pPr>
    <w:rPr>
      <w:rFonts w:ascii="Times New Roman" w:hAnsi="Times New Roman" w:cs="Times New Roman"/>
      <w:lang w:val="en-AU"/>
    </w:rPr>
  </w:style>
  <w:style w:type="paragraph" w:customStyle="1" w:styleId="CHKLVL4">
    <w:name w:val="CHKLVL4"/>
    <w:basedOn w:val="Binhthng"/>
    <w:rsid w:val="00EA6896"/>
    <w:pPr>
      <w:spacing w:before="0"/>
      <w:ind w:left="1440"/>
      <w:jc w:val="both"/>
    </w:pPr>
    <w:rPr>
      <w:rFonts w:ascii="Times New Roman" w:hAnsi="Times New Roman" w:cs="Times New Roman"/>
      <w:i/>
      <w:iCs/>
      <w:lang w:val="en-AU"/>
    </w:rPr>
  </w:style>
  <w:style w:type="paragraph" w:customStyle="1" w:styleId="GLOSSARY1">
    <w:name w:val="GLOSSARY1"/>
    <w:basedOn w:val="Binhthng"/>
    <w:rsid w:val="00EA6896"/>
    <w:pPr>
      <w:spacing w:before="0"/>
      <w:ind w:left="274" w:hanging="274"/>
      <w:jc w:val="both"/>
    </w:pPr>
    <w:rPr>
      <w:rFonts w:ascii="Times New Roman" w:hAnsi="Times New Roman" w:cs="Times New Roman"/>
      <w:b/>
      <w:bCs/>
      <w:lang w:val="en-AU"/>
    </w:rPr>
  </w:style>
  <w:style w:type="paragraph" w:customStyle="1" w:styleId="h1para">
    <w:name w:val="h1para"/>
    <w:basedOn w:val="Binhthng"/>
    <w:rsid w:val="00EA6896"/>
    <w:pPr>
      <w:spacing w:before="0"/>
      <w:ind w:left="450"/>
      <w:jc w:val="both"/>
    </w:pPr>
    <w:rPr>
      <w:rFonts w:ascii="Times New Roman" w:hAnsi="Times New Roman" w:cs="Times New Roman"/>
      <w:lang w:val="en-AU"/>
    </w:rPr>
  </w:style>
  <w:style w:type="paragraph" w:customStyle="1" w:styleId="h2level">
    <w:name w:val="h2level"/>
    <w:basedOn w:val="Binhthng"/>
    <w:rsid w:val="00EA6896"/>
    <w:pPr>
      <w:spacing w:before="0"/>
      <w:ind w:left="1170"/>
      <w:jc w:val="both"/>
    </w:pPr>
    <w:rPr>
      <w:rFonts w:ascii="Times New Roman" w:hAnsi="Times New Roman" w:cs="Times New Roman"/>
      <w:lang w:val="en-AU"/>
    </w:rPr>
  </w:style>
  <w:style w:type="paragraph" w:customStyle="1" w:styleId="Titlechklst">
    <w:name w:val="Title_chklst"/>
    <w:basedOn w:val="Binhthng"/>
    <w:rsid w:val="00EA6896"/>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Binhthng"/>
    <w:rsid w:val="00EA689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Binhthng"/>
    <w:rsid w:val="00EA6896"/>
    <w:pPr>
      <w:spacing w:before="0"/>
      <w:ind w:left="432"/>
      <w:jc w:val="both"/>
    </w:pPr>
    <w:rPr>
      <w:rFonts w:ascii="Times New Roman" w:hAnsi="Times New Roman" w:cs="Times New Roman"/>
      <w:lang w:val="en-AU"/>
    </w:rPr>
  </w:style>
  <w:style w:type="paragraph" w:customStyle="1" w:styleId="Level4">
    <w:name w:val="Level_4"/>
    <w:basedOn w:val="Binhthng"/>
    <w:rsid w:val="00EA6896"/>
    <w:pPr>
      <w:spacing w:before="0"/>
      <w:ind w:left="1080"/>
      <w:jc w:val="both"/>
    </w:pPr>
    <w:rPr>
      <w:rFonts w:ascii="Times New Roman" w:hAnsi="Times New Roman" w:cs="Times New Roman"/>
      <w:lang w:val="en-AU"/>
    </w:rPr>
  </w:style>
  <w:style w:type="paragraph" w:customStyle="1" w:styleId="Level1">
    <w:name w:val="Level_1"/>
    <w:basedOn w:val="Binhthng"/>
    <w:rsid w:val="00EA6896"/>
    <w:pPr>
      <w:spacing w:before="0"/>
      <w:ind w:left="0"/>
      <w:jc w:val="both"/>
    </w:pPr>
    <w:rPr>
      <w:rFonts w:ascii="Times New Roman" w:hAnsi="Times New Roman" w:cs="Times New Roman"/>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Binhthng"/>
    <w:rsid w:val="00EA6896"/>
    <w:pPr>
      <w:spacing w:before="0"/>
      <w:ind w:left="1440"/>
      <w:jc w:val="both"/>
    </w:pPr>
    <w:rPr>
      <w:rFonts w:ascii="Times New Roman" w:hAnsi="Times New Roman" w:cs="Times New Roman"/>
      <w:lang w:val="en-AU"/>
    </w:rPr>
  </w:style>
  <w:style w:type="paragraph" w:customStyle="1" w:styleId="level6">
    <w:name w:val="level_6"/>
    <w:basedOn w:val="Binhthng"/>
    <w:rsid w:val="00EA6896"/>
    <w:pPr>
      <w:spacing w:before="0"/>
      <w:ind w:left="1800"/>
      <w:jc w:val="both"/>
    </w:pPr>
    <w:rPr>
      <w:rFonts w:ascii="Times New Roman" w:hAnsi="Times New Roman" w:cs="Times New Roman"/>
      <w:lang w:val="en-AU"/>
    </w:rPr>
  </w:style>
  <w:style w:type="paragraph" w:customStyle="1" w:styleId="Appendix">
    <w:name w:val="Appendix"/>
    <w:basedOn w:val="Binhthng"/>
    <w:rsid w:val="00EA6896"/>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Binhthng"/>
    <w:rsid w:val="00EA6896"/>
    <w:pPr>
      <w:spacing w:before="0"/>
      <w:ind w:left="0"/>
      <w:jc w:val="both"/>
    </w:pPr>
    <w:rPr>
      <w:rFonts w:ascii="Times New Roman" w:hAnsi="Times New Roman" w:cs="Times New Roman"/>
      <w:b/>
      <w:bCs/>
      <w:caps/>
      <w:lang w:val="en-AU"/>
    </w:rPr>
  </w:style>
  <w:style w:type="paragraph" w:styleId="VnbanCcchu">
    <w:name w:val="footnote text"/>
    <w:basedOn w:val="Binhthng"/>
    <w:semiHidden/>
    <w:rsid w:val="00EA6896"/>
    <w:pPr>
      <w:spacing w:before="0"/>
      <w:ind w:left="0"/>
    </w:pPr>
    <w:rPr>
      <w:rFonts w:ascii="Times New Roman" w:hAnsi="Times New Roman" w:cs="Times New Roman"/>
    </w:rPr>
  </w:style>
  <w:style w:type="paragraph" w:customStyle="1" w:styleId="Standaard">
    <w:name w:val="Standaard"/>
    <w:rsid w:val="00EA6896"/>
    <w:rPr>
      <w:rFonts w:ascii="CG Times" w:hAnsi="CG Times"/>
      <w:sz w:val="24"/>
      <w:szCs w:val="24"/>
      <w:lang w:val="en-GB"/>
    </w:rPr>
  </w:style>
  <w:style w:type="paragraph" w:styleId="VnbanChuthich">
    <w:name w:val="annotation text"/>
    <w:basedOn w:val="Binhthng"/>
    <w:semiHidden/>
    <w:rsid w:val="00EA6896"/>
    <w:pPr>
      <w:spacing w:before="0"/>
      <w:ind w:left="0"/>
    </w:pPr>
    <w:rPr>
      <w:rFonts w:ascii="Times New Roman" w:hAnsi="Times New Roman" w:cs="Times New Roman"/>
      <w:lang w:val="en-GB"/>
    </w:rPr>
  </w:style>
  <w:style w:type="paragraph" w:styleId="ThutlThnVnban">
    <w:name w:val="Body Text Indent"/>
    <w:basedOn w:val="Binhthng"/>
    <w:rsid w:val="00EA6896"/>
    <w:pPr>
      <w:spacing w:before="0"/>
      <w:ind w:left="0"/>
      <w:jc w:val="both"/>
    </w:pPr>
    <w:rPr>
      <w:rFonts w:ascii="Times New Roman" w:hAnsi="Times New Roman" w:cs="Times New Roman"/>
      <w:sz w:val="24"/>
      <w:szCs w:val="24"/>
      <w:lang w:val="en-AU"/>
    </w:rPr>
  </w:style>
  <w:style w:type="paragraph" w:customStyle="1" w:styleId="Starbullet">
    <w:name w:val="Starbullet"/>
    <w:basedOn w:val="Binhthng"/>
    <w:rsid w:val="00EA689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Binhthng"/>
    <w:rsid w:val="00EA6896"/>
    <w:pPr>
      <w:spacing w:before="240"/>
      <w:ind w:left="0"/>
      <w:jc w:val="both"/>
    </w:pPr>
    <w:rPr>
      <w:rFonts w:ascii="Times New Roman" w:hAnsi="Times New Roman" w:cs="Times New Roman"/>
      <w:color w:val="000000"/>
      <w:sz w:val="24"/>
      <w:szCs w:val="24"/>
      <w:lang w:val="en-GB"/>
    </w:rPr>
  </w:style>
  <w:style w:type="paragraph" w:styleId="Chuthich">
    <w:name w:val="caption"/>
    <w:basedOn w:val="Binhthng"/>
    <w:next w:val="Binhthng"/>
    <w:qFormat/>
    <w:rsid w:val="00EA6896"/>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Binhthng"/>
    <w:rsid w:val="00EA6896"/>
    <w:pPr>
      <w:spacing w:after="120"/>
      <w:ind w:left="0"/>
    </w:pPr>
    <w:rPr>
      <w:rFonts w:ascii="Times New Roman" w:hAnsi="Times New Roman" w:cs="Times New Roman"/>
      <w:color w:val="000000"/>
      <w:sz w:val="24"/>
      <w:szCs w:val="24"/>
      <w:lang w:val="en-GB"/>
    </w:rPr>
  </w:style>
  <w:style w:type="character" w:styleId="ThamchiuCcchu">
    <w:name w:val="footnote reference"/>
    <w:basedOn w:val="Phngmcinhcuaoanvn"/>
    <w:semiHidden/>
    <w:rsid w:val="00EA6896"/>
    <w:rPr>
      <w:vertAlign w:val="superscript"/>
    </w:rPr>
  </w:style>
  <w:style w:type="paragraph" w:customStyle="1" w:styleId="Bullet">
    <w:name w:val="Bullet"/>
    <w:basedOn w:val="Binhthng"/>
    <w:rsid w:val="00EA689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EA6896"/>
    <w:pPr>
      <w:widowControl w:val="0"/>
    </w:pPr>
  </w:style>
  <w:style w:type="paragraph" w:styleId="Thnvnban3">
    <w:name w:val="Body Text 3"/>
    <w:basedOn w:val="Binhthng"/>
    <w:rsid w:val="00EA6896"/>
    <w:pPr>
      <w:spacing w:before="0"/>
      <w:ind w:left="0"/>
    </w:pPr>
    <w:rPr>
      <w:b/>
      <w:bCs/>
      <w:i/>
      <w:iCs/>
      <w:sz w:val="44"/>
      <w:szCs w:val="44"/>
      <w:lang w:val="en-AU"/>
    </w:rPr>
  </w:style>
  <w:style w:type="paragraph" w:styleId="Banghinhminhhoa">
    <w:name w:val="table of figures"/>
    <w:basedOn w:val="Binhthng"/>
    <w:next w:val="Binhthng"/>
    <w:semiHidden/>
    <w:rsid w:val="00EA6896"/>
    <w:pPr>
      <w:spacing w:before="0"/>
      <w:ind w:left="0"/>
    </w:pPr>
    <w:rPr>
      <w:rFonts w:ascii="Times New Roman" w:hAnsi="Times New Roman" w:cs="Times New Roman"/>
      <w:i/>
      <w:iCs/>
      <w:lang w:val="en-GB"/>
    </w:rPr>
  </w:style>
  <w:style w:type="character" w:styleId="Siuktni">
    <w:name w:val="Hyperlink"/>
    <w:basedOn w:val="Phngmcinhcuaoanvn"/>
    <w:uiPriority w:val="99"/>
    <w:rsid w:val="00EA6896"/>
    <w:rPr>
      <w:color w:val="0000FF"/>
      <w:u w:val="single"/>
    </w:rPr>
  </w:style>
  <w:style w:type="paragraph" w:customStyle="1" w:styleId="DiffListing">
    <w:name w:val="Diff Listing"/>
    <w:basedOn w:val="Binhthng"/>
    <w:rsid w:val="00EA6896"/>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Binhthng"/>
    <w:rsid w:val="00EA6896"/>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Binhthng"/>
    <w:rsid w:val="00EA6896"/>
    <w:pPr>
      <w:spacing w:before="0"/>
      <w:ind w:left="0"/>
    </w:pPr>
    <w:rPr>
      <w:rFonts w:ascii="Courier New" w:hAnsi="Courier New" w:cs="Courier New"/>
    </w:rPr>
  </w:style>
  <w:style w:type="paragraph" w:styleId="Bantailiu">
    <w:name w:val="Document Map"/>
    <w:basedOn w:val="Binhthng"/>
    <w:semiHidden/>
    <w:rsid w:val="00EA6896"/>
    <w:pPr>
      <w:shd w:val="clear" w:color="auto" w:fill="000080"/>
      <w:spacing w:before="0"/>
      <w:ind w:left="0"/>
      <w:jc w:val="both"/>
    </w:pPr>
    <w:rPr>
      <w:rFonts w:cs="Tahoma"/>
      <w:lang w:val="en-AU"/>
    </w:rPr>
  </w:style>
  <w:style w:type="paragraph" w:customStyle="1" w:styleId="Listing">
    <w:name w:val="Listing"/>
    <w:basedOn w:val="Binhthng"/>
    <w:rsid w:val="00EA6896"/>
    <w:pPr>
      <w:spacing w:before="0"/>
      <w:ind w:left="0"/>
    </w:pPr>
    <w:rPr>
      <w:rFonts w:ascii="Courier New" w:hAnsi="Courier New" w:cs="Courier New"/>
      <w:noProof/>
      <w:sz w:val="16"/>
      <w:szCs w:val="16"/>
      <w:lang w:val="en-AU"/>
    </w:rPr>
  </w:style>
  <w:style w:type="paragraph" w:styleId="ThnvnbanThutl2">
    <w:name w:val="Body Text Indent 2"/>
    <w:basedOn w:val="Binhthng"/>
    <w:rsid w:val="00EA6896"/>
    <w:pPr>
      <w:spacing w:before="0"/>
    </w:pPr>
    <w:rPr>
      <w:rFonts w:ascii=".VnTime" w:hAnsi=".VnTime" w:cs="Times New Roman"/>
    </w:rPr>
  </w:style>
  <w:style w:type="paragraph" w:customStyle="1" w:styleId="NormalCaption">
    <w:name w:val="NormalCaption"/>
    <w:basedOn w:val="Binhthng"/>
    <w:rsid w:val="00EA6896"/>
    <w:pPr>
      <w:widowControl w:val="0"/>
      <w:spacing w:after="120"/>
      <w:ind w:left="709"/>
    </w:pPr>
    <w:rPr>
      <w:b/>
      <w:bCs/>
    </w:rPr>
  </w:style>
  <w:style w:type="paragraph" w:customStyle="1" w:styleId="NormalIndent">
    <w:name w:val="NormalIndent"/>
    <w:basedOn w:val="Binhthng"/>
    <w:rsid w:val="00EA6896"/>
  </w:style>
  <w:style w:type="paragraph" w:customStyle="1" w:styleId="NormalIndex">
    <w:name w:val="NormalIndex"/>
    <w:basedOn w:val="NormalIndent"/>
    <w:rsid w:val="00EA6896"/>
    <w:pPr>
      <w:tabs>
        <w:tab w:val="left" w:pos="360"/>
        <w:tab w:val="left" w:pos="450"/>
      </w:tabs>
      <w:spacing w:before="60"/>
      <w:ind w:hanging="360"/>
    </w:pPr>
  </w:style>
  <w:style w:type="paragraph" w:customStyle="1" w:styleId="NH-1">
    <w:name w:val="NH-1"/>
    <w:basedOn w:val="Binhthng"/>
    <w:next w:val="NH-2"/>
    <w:rsid w:val="00EA689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Binhthng"/>
    <w:next w:val="ThutlBinhthng"/>
    <w:rsid w:val="00EA689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Binhthng"/>
    <w:rsid w:val="00EA6896"/>
    <w:pPr>
      <w:widowControl w:val="0"/>
      <w:jc w:val="both"/>
    </w:pPr>
  </w:style>
  <w:style w:type="paragraph" w:customStyle="1" w:styleId="H5">
    <w:name w:val="H5"/>
    <w:basedOn w:val="ThutlBinhthng"/>
    <w:next w:val="Binhthng"/>
    <w:rsid w:val="00EA6896"/>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Binhthng"/>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Binhthng"/>
    <w:rsid w:val="00EA6896"/>
    <w:pPr>
      <w:widowControl w:val="0"/>
      <w:tabs>
        <w:tab w:val="left" w:pos="360"/>
      </w:tabs>
      <w:ind w:left="360" w:hanging="360"/>
    </w:pPr>
  </w:style>
  <w:style w:type="paragraph" w:styleId="Khivnban">
    <w:name w:val="Block Text"/>
    <w:basedOn w:val="Binhthng"/>
    <w:rsid w:val="00EA6896"/>
    <w:pPr>
      <w:widowControl w:val="0"/>
      <w:tabs>
        <w:tab w:val="left" w:pos="8820"/>
      </w:tabs>
      <w:spacing w:before="0"/>
      <w:ind w:right="22"/>
      <w:jc w:val="both"/>
    </w:pPr>
    <w:rPr>
      <w:rFonts w:ascii=".VnTime" w:hAnsi=".VnTime" w:cs="Times New Roman"/>
    </w:rPr>
  </w:style>
  <w:style w:type="character" w:styleId="ThamchiuChuthich">
    <w:name w:val="annotation reference"/>
    <w:basedOn w:val="Phngmcinhcuaoanvn"/>
    <w:semiHidden/>
    <w:rsid w:val="00EA6896"/>
    <w:rPr>
      <w:sz w:val="16"/>
      <w:szCs w:val="16"/>
    </w:rPr>
  </w:style>
  <w:style w:type="paragraph" w:customStyle="1" w:styleId="Content">
    <w:name w:val="Content"/>
    <w:basedOn w:val="Binhthng"/>
    <w:rsid w:val="00EA6896"/>
    <w:pPr>
      <w:ind w:left="709" w:firstLine="720"/>
      <w:jc w:val="both"/>
    </w:pPr>
    <w:rPr>
      <w:rFonts w:ascii=".VnTime" w:hAnsi=".VnTime" w:cs="Times New Roman"/>
      <w:sz w:val="24"/>
      <w:szCs w:val="24"/>
    </w:rPr>
  </w:style>
  <w:style w:type="paragraph" w:customStyle="1" w:styleId="TableCaption">
    <w:name w:val="TableCaption"/>
    <w:basedOn w:val="ThutlBinhthng"/>
    <w:rsid w:val="00EA6896"/>
    <w:pPr>
      <w:widowControl w:val="0"/>
      <w:tabs>
        <w:tab w:val="clear" w:pos="702"/>
        <w:tab w:val="clear" w:pos="1080"/>
      </w:tabs>
      <w:spacing w:line="240" w:lineRule="auto"/>
      <w:ind w:left="-14" w:right="14"/>
      <w:jc w:val="left"/>
    </w:pPr>
    <w:rPr>
      <w:b/>
      <w:bCs/>
    </w:rPr>
  </w:style>
  <w:style w:type="character" w:styleId="Manh">
    <w:name w:val="Strong"/>
    <w:basedOn w:val="Phngmcinhcuaoanvn"/>
    <w:qFormat/>
    <w:rsid w:val="00EA6896"/>
    <w:rPr>
      <w:b/>
      <w:bCs/>
    </w:rPr>
  </w:style>
  <w:style w:type="paragraph" w:customStyle="1" w:styleId="TableTitle">
    <w:name w:val="Table Title"/>
    <w:basedOn w:val="ThutlBinhthng"/>
    <w:autoRedefine/>
    <w:rsid w:val="00EA6896"/>
    <w:pPr>
      <w:keepNext/>
      <w:widowControl w:val="0"/>
      <w:numPr>
        <w:numId w:val="6"/>
      </w:numPr>
      <w:tabs>
        <w:tab w:val="clear" w:pos="702"/>
      </w:tabs>
      <w:spacing w:line="240" w:lineRule="auto"/>
      <w:ind w:left="0" w:right="29"/>
      <w:jc w:val="right"/>
    </w:pPr>
    <w:rPr>
      <w:rFonts w:ascii=".VnTime" w:hAnsi=".VnTime" w:cs="Times New Roman"/>
    </w:rPr>
  </w:style>
  <w:style w:type="paragraph" w:styleId="Chimuc1">
    <w:name w:val="index 1"/>
    <w:basedOn w:val="Binhthng"/>
    <w:next w:val="Binhthng"/>
    <w:autoRedefine/>
    <w:semiHidden/>
    <w:rsid w:val="00EA6896"/>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Binhthng"/>
    <w:next w:val="ThnVnban"/>
    <w:autoRedefine/>
    <w:rsid w:val="00C45EAF"/>
    <w:pPr>
      <w:widowControl w:val="0"/>
      <w:spacing w:before="0" w:after="120" w:line="360" w:lineRule="auto"/>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Binhthng"/>
    <w:autoRedefine/>
    <w:rsid w:val="00EA6896"/>
    <w:pPr>
      <w:widowControl w:val="0"/>
      <w:ind w:left="0"/>
      <w:jc w:val="center"/>
    </w:pPr>
    <w:rPr>
      <w:rFonts w:cs="Tahoma"/>
      <w:b/>
      <w:snapToGrid w:val="0"/>
      <w:color w:val="6E2500"/>
    </w:rPr>
  </w:style>
  <w:style w:type="paragraph" w:customStyle="1" w:styleId="NormalT">
    <w:name w:val="NormalT"/>
    <w:basedOn w:val="Binhthng"/>
    <w:rsid w:val="00EA6896"/>
  </w:style>
  <w:style w:type="paragraph" w:styleId="Bongchuthich">
    <w:name w:val="Balloon Text"/>
    <w:basedOn w:val="Binhthng"/>
    <w:link w:val="BongchuthichChar"/>
    <w:rsid w:val="00F66AE9"/>
    <w:pPr>
      <w:spacing w:before="0" w:after="0"/>
    </w:pPr>
    <w:rPr>
      <w:rFonts w:cs="Tahoma"/>
      <w:sz w:val="16"/>
      <w:szCs w:val="16"/>
    </w:rPr>
  </w:style>
  <w:style w:type="character" w:customStyle="1" w:styleId="BongchuthichChar">
    <w:name w:val="Bóng chú thích Char"/>
    <w:basedOn w:val="Phngmcinhcuaoanvn"/>
    <w:link w:val="Bongchuthich"/>
    <w:rsid w:val="00F66AE9"/>
    <w:rPr>
      <w:rFonts w:ascii="Tahoma" w:hAnsi="Tahoma" w:cs="Tahoma"/>
      <w:sz w:val="16"/>
      <w:szCs w:val="16"/>
    </w:rPr>
  </w:style>
  <w:style w:type="paragraph" w:styleId="oancuaDanhsach">
    <w:name w:val="List Paragraph"/>
    <w:basedOn w:val="Binhthng"/>
    <w:uiPriority w:val="34"/>
    <w:qFormat/>
    <w:rsid w:val="00AF4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20Simon\Desktop\Requirement%20System\Requirements_Mobile_Appl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Requirements_Mobile_Application</Template>
  <TotalTime>897</TotalTime>
  <Pages>12</Pages>
  <Words>1436</Words>
  <Characters>8191</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Manager>Nguyen Thanh Nam</Manager>
  <Company>FPTSoft</Company>
  <LinksUpToDate>false</LinksUpToDate>
  <CharactersWithSpaces>9608</CharactersWithSpaces>
  <SharedDoc>false</SharedDoc>
  <HLinks>
    <vt:vector size="126" baseType="variant">
      <vt:variant>
        <vt:i4>1441855</vt:i4>
      </vt:variant>
      <vt:variant>
        <vt:i4>122</vt:i4>
      </vt:variant>
      <vt:variant>
        <vt:i4>0</vt:i4>
      </vt:variant>
      <vt:variant>
        <vt:i4>5</vt:i4>
      </vt:variant>
      <vt:variant>
        <vt:lpwstr/>
      </vt:variant>
      <vt:variant>
        <vt:lpwstr>_Toc521322925</vt:lpwstr>
      </vt:variant>
      <vt:variant>
        <vt:i4>1441855</vt:i4>
      </vt:variant>
      <vt:variant>
        <vt:i4>116</vt:i4>
      </vt:variant>
      <vt:variant>
        <vt:i4>0</vt:i4>
      </vt:variant>
      <vt:variant>
        <vt:i4>5</vt:i4>
      </vt:variant>
      <vt:variant>
        <vt:lpwstr/>
      </vt:variant>
      <vt:variant>
        <vt:lpwstr>_Toc521322924</vt:lpwstr>
      </vt:variant>
      <vt:variant>
        <vt:i4>1441855</vt:i4>
      </vt:variant>
      <vt:variant>
        <vt:i4>110</vt:i4>
      </vt:variant>
      <vt:variant>
        <vt:i4>0</vt:i4>
      </vt:variant>
      <vt:variant>
        <vt:i4>5</vt:i4>
      </vt:variant>
      <vt:variant>
        <vt:lpwstr/>
      </vt:variant>
      <vt:variant>
        <vt:lpwstr>_Toc521322923</vt:lpwstr>
      </vt:variant>
      <vt:variant>
        <vt:i4>1441855</vt:i4>
      </vt:variant>
      <vt:variant>
        <vt:i4>104</vt:i4>
      </vt:variant>
      <vt:variant>
        <vt:i4>0</vt:i4>
      </vt:variant>
      <vt:variant>
        <vt:i4>5</vt:i4>
      </vt:variant>
      <vt:variant>
        <vt:lpwstr/>
      </vt:variant>
      <vt:variant>
        <vt:lpwstr>_Toc521322922</vt:lpwstr>
      </vt:variant>
      <vt:variant>
        <vt:i4>1441855</vt:i4>
      </vt:variant>
      <vt:variant>
        <vt:i4>98</vt:i4>
      </vt:variant>
      <vt:variant>
        <vt:i4>0</vt:i4>
      </vt:variant>
      <vt:variant>
        <vt:i4>5</vt:i4>
      </vt:variant>
      <vt:variant>
        <vt:lpwstr/>
      </vt:variant>
      <vt:variant>
        <vt:lpwstr>_Toc521322921</vt:lpwstr>
      </vt:variant>
      <vt:variant>
        <vt:i4>1441855</vt:i4>
      </vt:variant>
      <vt:variant>
        <vt:i4>92</vt:i4>
      </vt:variant>
      <vt:variant>
        <vt:i4>0</vt:i4>
      </vt:variant>
      <vt:variant>
        <vt:i4>5</vt:i4>
      </vt:variant>
      <vt:variant>
        <vt:lpwstr/>
      </vt:variant>
      <vt:variant>
        <vt:lpwstr>_Toc521322920</vt:lpwstr>
      </vt:variant>
      <vt:variant>
        <vt:i4>1376319</vt:i4>
      </vt:variant>
      <vt:variant>
        <vt:i4>86</vt:i4>
      </vt:variant>
      <vt:variant>
        <vt:i4>0</vt:i4>
      </vt:variant>
      <vt:variant>
        <vt:i4>5</vt:i4>
      </vt:variant>
      <vt:variant>
        <vt:lpwstr/>
      </vt:variant>
      <vt:variant>
        <vt:lpwstr>_Toc521322919</vt:lpwstr>
      </vt:variant>
      <vt:variant>
        <vt:i4>1376319</vt:i4>
      </vt:variant>
      <vt:variant>
        <vt:i4>80</vt:i4>
      </vt:variant>
      <vt:variant>
        <vt:i4>0</vt:i4>
      </vt:variant>
      <vt:variant>
        <vt:i4>5</vt:i4>
      </vt:variant>
      <vt:variant>
        <vt:lpwstr/>
      </vt:variant>
      <vt:variant>
        <vt:lpwstr>_Toc521322918</vt:lpwstr>
      </vt:variant>
      <vt:variant>
        <vt:i4>1376319</vt:i4>
      </vt:variant>
      <vt:variant>
        <vt:i4>74</vt:i4>
      </vt:variant>
      <vt:variant>
        <vt:i4>0</vt:i4>
      </vt:variant>
      <vt:variant>
        <vt:i4>5</vt:i4>
      </vt:variant>
      <vt:variant>
        <vt:lpwstr/>
      </vt:variant>
      <vt:variant>
        <vt:lpwstr>_Toc521322917</vt:lpwstr>
      </vt:variant>
      <vt:variant>
        <vt:i4>1376319</vt:i4>
      </vt:variant>
      <vt:variant>
        <vt:i4>68</vt:i4>
      </vt:variant>
      <vt:variant>
        <vt:i4>0</vt:i4>
      </vt:variant>
      <vt:variant>
        <vt:i4>5</vt:i4>
      </vt:variant>
      <vt:variant>
        <vt:lpwstr/>
      </vt:variant>
      <vt:variant>
        <vt:lpwstr>_Toc521322916</vt:lpwstr>
      </vt:variant>
      <vt:variant>
        <vt:i4>1376319</vt:i4>
      </vt:variant>
      <vt:variant>
        <vt:i4>62</vt:i4>
      </vt:variant>
      <vt:variant>
        <vt:i4>0</vt:i4>
      </vt:variant>
      <vt:variant>
        <vt:i4>5</vt:i4>
      </vt:variant>
      <vt:variant>
        <vt:lpwstr/>
      </vt:variant>
      <vt:variant>
        <vt:lpwstr>_Toc521322915</vt:lpwstr>
      </vt:variant>
      <vt:variant>
        <vt:i4>1376319</vt:i4>
      </vt:variant>
      <vt:variant>
        <vt:i4>56</vt:i4>
      </vt:variant>
      <vt:variant>
        <vt:i4>0</vt:i4>
      </vt:variant>
      <vt:variant>
        <vt:i4>5</vt:i4>
      </vt:variant>
      <vt:variant>
        <vt:lpwstr/>
      </vt:variant>
      <vt:variant>
        <vt:lpwstr>_Toc521322914</vt:lpwstr>
      </vt:variant>
      <vt:variant>
        <vt:i4>1376319</vt:i4>
      </vt:variant>
      <vt:variant>
        <vt:i4>50</vt:i4>
      </vt:variant>
      <vt:variant>
        <vt:i4>0</vt:i4>
      </vt:variant>
      <vt:variant>
        <vt:i4>5</vt:i4>
      </vt:variant>
      <vt:variant>
        <vt:lpwstr/>
      </vt:variant>
      <vt:variant>
        <vt:lpwstr>_Toc521322913</vt:lpwstr>
      </vt:variant>
      <vt:variant>
        <vt:i4>1376319</vt:i4>
      </vt:variant>
      <vt:variant>
        <vt:i4>44</vt:i4>
      </vt:variant>
      <vt:variant>
        <vt:i4>0</vt:i4>
      </vt:variant>
      <vt:variant>
        <vt:i4>5</vt:i4>
      </vt:variant>
      <vt:variant>
        <vt:lpwstr/>
      </vt:variant>
      <vt:variant>
        <vt:lpwstr>_Toc521322912</vt:lpwstr>
      </vt:variant>
      <vt:variant>
        <vt:i4>1376319</vt:i4>
      </vt:variant>
      <vt:variant>
        <vt:i4>38</vt:i4>
      </vt:variant>
      <vt:variant>
        <vt:i4>0</vt:i4>
      </vt:variant>
      <vt:variant>
        <vt:i4>5</vt:i4>
      </vt:variant>
      <vt:variant>
        <vt:lpwstr/>
      </vt:variant>
      <vt:variant>
        <vt:lpwstr>_Toc521322911</vt:lpwstr>
      </vt:variant>
      <vt:variant>
        <vt:i4>1376319</vt:i4>
      </vt:variant>
      <vt:variant>
        <vt:i4>32</vt:i4>
      </vt:variant>
      <vt:variant>
        <vt:i4>0</vt:i4>
      </vt:variant>
      <vt:variant>
        <vt:i4>5</vt:i4>
      </vt:variant>
      <vt:variant>
        <vt:lpwstr/>
      </vt:variant>
      <vt:variant>
        <vt:lpwstr>_Toc521322910</vt:lpwstr>
      </vt:variant>
      <vt:variant>
        <vt:i4>1310783</vt:i4>
      </vt:variant>
      <vt:variant>
        <vt:i4>26</vt:i4>
      </vt:variant>
      <vt:variant>
        <vt:i4>0</vt:i4>
      </vt:variant>
      <vt:variant>
        <vt:i4>5</vt:i4>
      </vt:variant>
      <vt:variant>
        <vt:lpwstr/>
      </vt:variant>
      <vt:variant>
        <vt:lpwstr>_Toc521322909</vt:lpwstr>
      </vt:variant>
      <vt:variant>
        <vt:i4>1310783</vt:i4>
      </vt:variant>
      <vt:variant>
        <vt:i4>20</vt:i4>
      </vt:variant>
      <vt:variant>
        <vt:i4>0</vt:i4>
      </vt:variant>
      <vt:variant>
        <vt:i4>5</vt:i4>
      </vt:variant>
      <vt:variant>
        <vt:lpwstr/>
      </vt:variant>
      <vt:variant>
        <vt:lpwstr>_Toc521322908</vt:lpwstr>
      </vt:variant>
      <vt:variant>
        <vt:i4>1310783</vt:i4>
      </vt:variant>
      <vt:variant>
        <vt:i4>14</vt:i4>
      </vt:variant>
      <vt:variant>
        <vt:i4>0</vt:i4>
      </vt:variant>
      <vt:variant>
        <vt:i4>5</vt:i4>
      </vt:variant>
      <vt:variant>
        <vt:lpwstr/>
      </vt:variant>
      <vt:variant>
        <vt:lpwstr>_Toc521322907</vt:lpwstr>
      </vt:variant>
      <vt:variant>
        <vt:i4>1310783</vt:i4>
      </vt:variant>
      <vt:variant>
        <vt:i4>8</vt:i4>
      </vt:variant>
      <vt:variant>
        <vt:i4>0</vt:i4>
      </vt:variant>
      <vt:variant>
        <vt:i4>5</vt:i4>
      </vt:variant>
      <vt:variant>
        <vt:lpwstr/>
      </vt:variant>
      <vt:variant>
        <vt:lpwstr>_Toc521322906</vt:lpwstr>
      </vt:variant>
      <vt:variant>
        <vt:i4>1310783</vt:i4>
      </vt:variant>
      <vt:variant>
        <vt:i4>2</vt:i4>
      </vt:variant>
      <vt:variant>
        <vt:i4>0</vt:i4>
      </vt:variant>
      <vt:variant>
        <vt:i4>5</vt:i4>
      </vt:variant>
      <vt:variant>
        <vt:lpwstr/>
      </vt:variant>
      <vt:variant>
        <vt:lpwstr>_Toc521322905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Super Simon</dc:creator>
  <cp:keywords/>
  <dc:description>1. Introduction: Omit "see rup_srsuc.dot" in the template</dc:description>
  <cp:lastModifiedBy>Super Simon</cp:lastModifiedBy>
  <cp:revision>854</cp:revision>
  <cp:lastPrinted>1899-12-31T17:00:00Z</cp:lastPrinted>
  <dcterms:created xsi:type="dcterms:W3CDTF">2018-08-01T07:39:00Z</dcterms:created>
  <dcterms:modified xsi:type="dcterms:W3CDTF">2018-09-24T14:28:00Z</dcterms:modified>
  <cp:category>Template</cp:category>
</cp:coreProperties>
</file>